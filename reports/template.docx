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731"/>
        <w:gridCol w:w="2298"/>
        <w:gridCol w:w="992"/>
        <w:gridCol w:w="1134"/>
        <w:gridCol w:w="709"/>
        <w:gridCol w:w="425"/>
        <w:gridCol w:w="1282"/>
      </w:tblGrid>
      <w:tr w:rsidR="0018373C" w:rsidRPr="005C5B95" w:rsidTr="004716C2">
        <w:trPr>
          <w:trHeight w:val="1266"/>
        </w:trPr>
        <w:tc>
          <w:tcPr>
            <w:tcW w:w="1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73C" w:rsidRPr="009005C0" w:rsidRDefault="00090525" w:rsidP="00AF3BBC">
            <w:pPr>
              <w:jc w:val="center"/>
              <w:rPr>
                <w:lang w:val="es-ES"/>
              </w:rPr>
            </w:pPr>
            <w:r w:rsidRPr="006346D6">
              <w:rPr>
                <w:noProof/>
                <w:lang w:val="es-ES"/>
              </w:rPr>
              <w:drawing>
                <wp:inline distT="0" distB="0" distL="0" distR="0">
                  <wp:extent cx="943610" cy="662305"/>
                  <wp:effectExtent l="0" t="0" r="8890" b="4445"/>
                  <wp:docPr id="1" name="Imagen 1" descr="everis RGB 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ris RGB 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336" w:rsidRDefault="00E72336" w:rsidP="00AF3BBC">
            <w:pPr>
              <w:jc w:val="center"/>
              <w:rPr>
                <w:rFonts w:cs="Arial"/>
                <w:lang w:val="es-ES"/>
              </w:rPr>
            </w:pPr>
          </w:p>
          <w:p w:rsidR="0018373C" w:rsidRPr="009005C0" w:rsidRDefault="0018373C" w:rsidP="00AF3BBC">
            <w:pPr>
              <w:jc w:val="center"/>
              <w:rPr>
                <w:lang w:val="es-ES"/>
              </w:rPr>
            </w:pPr>
            <w:r w:rsidRPr="009005C0">
              <w:rPr>
                <w:lang w:val="es-ES"/>
              </w:rPr>
              <w:fldChar w:fldCharType="begin"/>
            </w:r>
            <w:r w:rsidRPr="009005C0">
              <w:rPr>
                <w:lang w:val="es-ES"/>
              </w:rPr>
              <w:instrText xml:space="preserve"> DOCPROPERTY "Keywords"  \* MERGEFORMAT </w:instrText>
            </w:r>
            <w:r w:rsidRPr="009005C0">
              <w:rPr>
                <w:lang w:val="es-ES"/>
              </w:rPr>
              <w:fldChar w:fldCharType="end"/>
            </w:r>
          </w:p>
        </w:tc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3C" w:rsidRPr="009005C0" w:rsidRDefault="0018373C" w:rsidP="0018373C">
            <w:pPr>
              <w:spacing w:before="120" w:after="240"/>
              <w:rPr>
                <w:i/>
                <w:sz w:val="28"/>
                <w:lang w:val="es-ES"/>
              </w:rPr>
            </w:pPr>
            <w:r w:rsidRPr="009005C0">
              <w:rPr>
                <w:iCs/>
                <w:sz w:val="28"/>
                <w:lang w:val="es-ES"/>
              </w:rPr>
              <w:fldChar w:fldCharType="begin"/>
            </w:r>
            <w:r w:rsidRPr="009005C0">
              <w:rPr>
                <w:iCs/>
                <w:sz w:val="28"/>
                <w:lang w:val="es-ES"/>
              </w:rPr>
              <w:instrText xml:space="preserve"> TITLE  \* FirstCap  \* MERGEFORMAT </w:instrText>
            </w:r>
            <w:r w:rsidRPr="009005C0">
              <w:rPr>
                <w:iCs/>
                <w:sz w:val="28"/>
                <w:lang w:val="es-ES"/>
              </w:rPr>
              <w:fldChar w:fldCharType="separate"/>
            </w:r>
            <w:r w:rsidR="004716C2">
              <w:rPr>
                <w:iCs/>
                <w:sz w:val="28"/>
                <w:lang w:val="es-ES"/>
              </w:rPr>
              <w:t>Externalización del mantenimiento y evolución de aplicaciones del ICO</w:t>
            </w:r>
            <w:r w:rsidRPr="009005C0">
              <w:rPr>
                <w:iCs/>
                <w:sz w:val="28"/>
                <w:lang w:val="es-ES"/>
              </w:rPr>
              <w:fldChar w:fldCharType="end"/>
            </w:r>
          </w:p>
          <w:p w:rsidR="0018373C" w:rsidRPr="009005C0" w:rsidRDefault="002241BB">
            <w:pPr>
              <w:spacing w:before="120" w:after="240"/>
              <w:rPr>
                <w:iCs/>
                <w:sz w:val="28"/>
                <w:lang w:val="es-ES"/>
              </w:rPr>
            </w:pPr>
            <w:r w:rsidRPr="002241BB">
              <w:rPr>
                <w:iCs/>
                <w:sz w:val="28"/>
                <w:lang w:val="es-ES"/>
              </w:rPr>
              <w:t>Acta Reunión de seguimiento semanal de proyecto</w:t>
            </w:r>
            <w:r w:rsidR="0018373C" w:rsidRPr="009005C0">
              <w:rPr>
                <w:iCs/>
                <w:sz w:val="28"/>
                <w:lang w:val="es-ES"/>
              </w:rPr>
              <w:fldChar w:fldCharType="begin"/>
            </w:r>
            <w:r w:rsidR="0018373C" w:rsidRPr="009005C0">
              <w:rPr>
                <w:iCs/>
                <w:sz w:val="28"/>
                <w:lang w:val="es-ES"/>
              </w:rPr>
              <w:instrText xml:space="preserve"> DOCPROPERTY "Keywords"  \* MERGEFORMAT </w:instrText>
            </w:r>
            <w:r w:rsidR="0018373C" w:rsidRPr="009005C0">
              <w:rPr>
                <w:iCs/>
                <w:sz w:val="28"/>
                <w:lang w:val="es-ES"/>
              </w:rPr>
              <w:fldChar w:fldCharType="end"/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373C" w:rsidRPr="009005C0" w:rsidRDefault="0018373C" w:rsidP="00AF3BBC">
            <w:pPr>
              <w:jc w:val="center"/>
              <w:rPr>
                <w:noProof/>
                <w:lang w:val="es-ES"/>
              </w:rPr>
            </w:pPr>
            <w:r w:rsidRPr="009005C0">
              <w:rPr>
                <w:noProof/>
                <w:lang w:val="es-ES"/>
              </w:rPr>
              <w:fldChar w:fldCharType="begin"/>
            </w:r>
            <w:r w:rsidRPr="009005C0">
              <w:rPr>
                <w:noProof/>
                <w:lang w:val="es-ES"/>
              </w:rPr>
              <w:instrText xml:space="preserve"> KEYWORDS   \* MERGEFORMAT </w:instrText>
            </w:r>
            <w:r w:rsidRPr="009005C0">
              <w:rPr>
                <w:noProof/>
                <w:lang w:val="es-ES"/>
              </w:rPr>
              <w:fldChar w:fldCharType="end"/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top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Resumen</w:t>
            </w:r>
          </w:p>
        </w:tc>
      </w:tr>
      <w:tr w:rsidR="0018373C" w:rsidRPr="005C5B95">
        <w:trPr>
          <w:tblHeader/>
        </w:trPr>
        <w:tc>
          <w:tcPr>
            <w:tcW w:w="8478" w:type="dxa"/>
            <w:gridSpan w:val="8"/>
          </w:tcPr>
          <w:p w:rsidR="0018373C" w:rsidRPr="009005C0" w:rsidRDefault="00A1427E" w:rsidP="006644ED">
            <w:pPr>
              <w:spacing w:before="60" w:after="120"/>
              <w:rPr>
                <w:lang w:val="es-ES"/>
              </w:rPr>
            </w:pPr>
            <w:r>
              <w:rPr>
                <w:lang w:val="es-ES"/>
              </w:rPr>
              <w:t xml:space="preserve">Reunión de Seguimiento </w:t>
            </w:r>
            <w:r w:rsidR="00E27712">
              <w:rPr>
                <w:lang w:val="es-ES"/>
              </w:rPr>
              <w:t>semanal</w:t>
            </w:r>
            <w:r w:rsidR="001E0F1D">
              <w:rPr>
                <w:lang w:val="es-ES"/>
              </w:rPr>
              <w:t xml:space="preserve"> mantenida el </w:t>
            </w:r>
            <w:r w:rsidR="006644ED">
              <w:rPr>
                <w:lang w:val="es-ES"/>
              </w:rPr>
              <w:t>{</w:t>
            </w:r>
            <w:proofErr w:type="spellStart"/>
            <w:r w:rsidR="006644ED">
              <w:rPr>
                <w:lang w:val="es-ES"/>
              </w:rPr>
              <w:t>fechaActaLarga</w:t>
            </w:r>
            <w:proofErr w:type="spellEnd"/>
            <w:r w:rsidR="006644ED">
              <w:rPr>
                <w:lang w:val="es-ES"/>
              </w:rPr>
              <w:t>}</w:t>
            </w:r>
            <w:r w:rsidR="00ED4E2B">
              <w:rPr>
                <w:lang w:val="es-ES"/>
              </w:rPr>
              <w:t xml:space="preserve"> </w:t>
            </w:r>
            <w:r w:rsidR="0091366F">
              <w:rPr>
                <w:lang w:val="es-ES"/>
              </w:rPr>
              <w:t xml:space="preserve"> en el CAR de Alicante</w:t>
            </w:r>
            <w:r w:rsidR="00E61347">
              <w:rPr>
                <w:lang w:val="es-ES"/>
              </w:rPr>
              <w:t xml:space="preserve"> e instalaciones de ICO.</w:t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bottom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Registro de modificaciones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Descripción [o descripción de cambios]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creación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Aprobado por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aprobación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E1553D" w:rsidP="00E1553D">
            <w:pPr>
              <w:spacing w:before="60" w:after="20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1.0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FC1626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Inicial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516B11" w:rsidP="00516B11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e</w:t>
            </w:r>
            <w:r w:rsidR="00FC1626">
              <w:rPr>
                <w:rFonts w:cs="Arial"/>
                <w:sz w:val="16"/>
                <w:szCs w:val="16"/>
                <w:lang w:val="es-ES"/>
              </w:rPr>
              <w:t>veris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6644ED" w:rsidP="009C4BDF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fechaActa</w:t>
            </w:r>
            <w:proofErr w:type="spellEnd"/>
            <w:r>
              <w:rPr>
                <w:rFonts w:cs="Arial"/>
                <w:sz w:val="16"/>
                <w:szCs w:val="16"/>
                <w:lang w:val="es-ES"/>
              </w:rPr>
              <w:t>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:rsidR="00AF3BBC" w:rsidRPr="009005C0" w:rsidRDefault="00AF3BBC" w:rsidP="008B57E7">
      <w:pPr>
        <w:pStyle w:val="BlockTitle"/>
        <w:rPr>
          <w:lang w:val="es-ES"/>
        </w:rPr>
      </w:pPr>
      <w:r w:rsidRPr="009005C0">
        <w:rPr>
          <w:lang w:val="es-ES"/>
        </w:rPr>
        <w:t>Conten</w:t>
      </w:r>
      <w:r w:rsidR="008B57E7" w:rsidRPr="009005C0">
        <w:rPr>
          <w:lang w:val="es-ES"/>
        </w:rPr>
        <w:t>ido</w:t>
      </w:r>
    </w:p>
    <w:p w:rsidR="00D67200" w:rsidRPr="00012705" w:rsidRDefault="009D24FF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>
        <w:rPr>
          <w:b w:val="0"/>
          <w:lang w:val="es-ES"/>
        </w:rPr>
        <w:fldChar w:fldCharType="begin"/>
      </w:r>
      <w:r>
        <w:rPr>
          <w:b w:val="0"/>
          <w:lang w:val="es-ES"/>
        </w:rPr>
        <w:instrText xml:space="preserve"> TOC \o "1-3" </w:instrText>
      </w:r>
      <w:r>
        <w:rPr>
          <w:b w:val="0"/>
          <w:lang w:val="es-ES"/>
        </w:rPr>
        <w:fldChar w:fldCharType="separate"/>
      </w:r>
      <w:r w:rsidR="00D67200" w:rsidRPr="00336E75">
        <w:rPr>
          <w:lang w:val="es-ES"/>
        </w:rPr>
        <w:t>1.</w:t>
      </w:r>
      <w:r w:rsidR="00D67200"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="00D67200" w:rsidRPr="00336E75">
        <w:rPr>
          <w:lang w:val="es-ES"/>
        </w:rPr>
        <w:t>Información de la Reunión</w:t>
      </w:r>
      <w:r w:rsidR="00D67200">
        <w:tab/>
      </w:r>
      <w:r w:rsidR="00D67200">
        <w:fldChar w:fldCharType="begin"/>
      </w:r>
      <w:r w:rsidR="00D67200">
        <w:instrText xml:space="preserve"> PAGEREF _Toc469557745 \h </w:instrText>
      </w:r>
      <w:r w:rsidR="00D67200">
        <w:fldChar w:fldCharType="separate"/>
      </w:r>
      <w:r w:rsidR="00D67200">
        <w:t>2</w:t>
      </w:r>
      <w:r w:rsidR="00D67200"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2.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Agenda</w:t>
      </w:r>
      <w:r>
        <w:tab/>
      </w:r>
      <w:r>
        <w:fldChar w:fldCharType="begin"/>
      </w:r>
      <w:r>
        <w:instrText xml:space="preserve"> PAGEREF _Toc469557746 \h </w:instrText>
      </w:r>
      <w:r>
        <w:fldChar w:fldCharType="separate"/>
      </w:r>
      <w:r>
        <w:t>3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3.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corporativos</w:t>
      </w:r>
      <w:r>
        <w:tab/>
      </w:r>
      <w:r>
        <w:fldChar w:fldCharType="begin"/>
      </w:r>
      <w:r>
        <w:instrText xml:space="preserve"> PAGEREF _Toc469557747 \h </w:instrText>
      </w:r>
      <w:r>
        <w:fldChar w:fldCharType="separate"/>
      </w:r>
      <w:r>
        <w:t>4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4.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Tratados</w:t>
      </w:r>
      <w:r>
        <w:tab/>
      </w:r>
      <w:r>
        <w:fldChar w:fldCharType="begin"/>
      </w:r>
      <w:r>
        <w:instrText xml:space="preserve"> PAGEREF _Toc469557748 \h </w:instrText>
      </w:r>
      <w:r>
        <w:fldChar w:fldCharType="separate"/>
      </w:r>
      <w:r>
        <w:t>5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5.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Riesgos</w:t>
      </w:r>
      <w:r>
        <w:tab/>
      </w:r>
      <w:r>
        <w:fldChar w:fldCharType="begin"/>
      </w:r>
      <w:r>
        <w:instrText xml:space="preserve"> PAGEREF _Toc469557749 \h </w:instrText>
      </w:r>
      <w:r>
        <w:fldChar w:fldCharType="separate"/>
      </w:r>
      <w:r>
        <w:t>6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6.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Acuerdos</w:t>
      </w:r>
      <w:r>
        <w:tab/>
      </w:r>
      <w:r>
        <w:fldChar w:fldCharType="begin"/>
      </w:r>
      <w:r>
        <w:instrText xml:space="preserve"> PAGEREF _Toc469557750 \h </w:instrText>
      </w:r>
      <w:r>
        <w:fldChar w:fldCharType="separate"/>
      </w:r>
      <w:r>
        <w:t>7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7.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Puntos Pendientes</w:t>
      </w:r>
      <w:r>
        <w:tab/>
      </w:r>
      <w:r>
        <w:fldChar w:fldCharType="begin"/>
      </w:r>
      <w:r>
        <w:instrText xml:space="preserve"> PAGEREF _Toc469557751 \h </w:instrText>
      </w:r>
      <w:r>
        <w:fldChar w:fldCharType="separate"/>
      </w:r>
      <w:r>
        <w:t>8</w:t>
      </w:r>
      <w:r>
        <w:fldChar w:fldCharType="end"/>
      </w:r>
    </w:p>
    <w:p w:rsidR="00AF3BBC" w:rsidRPr="009005C0" w:rsidRDefault="009D24FF" w:rsidP="008B57E7">
      <w:pPr>
        <w:rPr>
          <w:lang w:val="es-ES"/>
        </w:rPr>
        <w:sectPr w:rsidR="00AF3BBC" w:rsidRPr="009005C0">
          <w:footerReference w:type="default" r:id="rId9"/>
          <w:pgSz w:w="11909" w:h="16834" w:code="9"/>
          <w:pgMar w:top="1440" w:right="1800" w:bottom="1440" w:left="1800" w:header="706" w:footer="706" w:gutter="0"/>
          <w:cols w:space="720"/>
        </w:sectPr>
      </w:pPr>
      <w:r>
        <w:rPr>
          <w:b/>
          <w:noProof/>
          <w:lang w:val="es-ES"/>
        </w:rPr>
        <w:fldChar w:fldCharType="end"/>
      </w:r>
    </w:p>
    <w:p w:rsidR="00AF3BBC" w:rsidRDefault="00824603">
      <w:pPr>
        <w:pStyle w:val="Ttulo1"/>
        <w:rPr>
          <w:lang w:val="es-ES"/>
        </w:rPr>
      </w:pPr>
      <w:bookmarkStart w:id="0" w:name="_Toc469557745"/>
      <w:r>
        <w:rPr>
          <w:lang w:val="es-ES"/>
        </w:rPr>
        <w:lastRenderedPageBreak/>
        <w:t>Información de la Reunión</w:t>
      </w:r>
      <w:bookmarkEnd w:id="0"/>
    </w:p>
    <w:p w:rsidR="00183791" w:rsidRPr="00183791" w:rsidRDefault="00183791" w:rsidP="00183791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3277"/>
        <w:gridCol w:w="2110"/>
        <w:gridCol w:w="966"/>
      </w:tblGrid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Fecha:</w:t>
            </w:r>
          </w:p>
        </w:tc>
        <w:tc>
          <w:tcPr>
            <w:tcW w:w="3277" w:type="dxa"/>
          </w:tcPr>
          <w:p w:rsidR="00824603" w:rsidRPr="005611FC" w:rsidRDefault="006644ED" w:rsidP="00833141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fechaActa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Lugar:</w:t>
            </w:r>
          </w:p>
        </w:tc>
        <w:tc>
          <w:tcPr>
            <w:tcW w:w="966" w:type="dxa"/>
          </w:tcPr>
          <w:p w:rsidR="00824603" w:rsidRPr="005611FC" w:rsidRDefault="00FC1626" w:rsidP="00A46816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ICO</w:t>
            </w:r>
            <w:r w:rsidR="006738A7">
              <w:rPr>
                <w:lang w:val="es-ES"/>
              </w:rPr>
              <w:t>-CAR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Hora:</w:t>
            </w:r>
          </w:p>
        </w:tc>
        <w:tc>
          <w:tcPr>
            <w:tcW w:w="3277" w:type="dxa"/>
          </w:tcPr>
          <w:p w:rsidR="00824603" w:rsidRPr="005611FC" w:rsidRDefault="00661C03" w:rsidP="00516B11">
            <w:pPr>
              <w:pStyle w:val="Table-Normal"/>
              <w:rPr>
                <w:caps/>
                <w:lang w:val="es-ES"/>
              </w:rPr>
            </w:pPr>
            <w:r>
              <w:rPr>
                <w:caps/>
                <w:lang w:val="es-ES"/>
              </w:rPr>
              <w:t>09</w:t>
            </w:r>
            <w:r w:rsidR="00FC1626">
              <w:rPr>
                <w:caps/>
                <w:lang w:val="es-ES"/>
              </w:rPr>
              <w:t>:</w:t>
            </w:r>
            <w:r w:rsidR="00EA60CD">
              <w:rPr>
                <w:caps/>
                <w:lang w:val="es-ES"/>
              </w:rPr>
              <w:t>0</w:t>
            </w:r>
            <w:r w:rsidR="006738A7">
              <w:rPr>
                <w:caps/>
                <w:lang w:val="es-ES"/>
              </w:rPr>
              <w:t>0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 xml:space="preserve">Duración: </w:t>
            </w:r>
          </w:p>
        </w:tc>
        <w:tc>
          <w:tcPr>
            <w:tcW w:w="966" w:type="dxa"/>
          </w:tcPr>
          <w:p w:rsidR="00824603" w:rsidRPr="005611FC" w:rsidRDefault="00656064" w:rsidP="008D69F8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1 h.</w:t>
            </w:r>
          </w:p>
        </w:tc>
      </w:tr>
      <w:tr w:rsidR="00824603" w:rsidRPr="005C5B95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Objetivo de la Reunión:</w:t>
            </w:r>
          </w:p>
        </w:tc>
        <w:tc>
          <w:tcPr>
            <w:tcW w:w="6353" w:type="dxa"/>
            <w:gridSpan w:val="3"/>
          </w:tcPr>
          <w:p w:rsidR="00824603" w:rsidRPr="005611FC" w:rsidRDefault="0091366F" w:rsidP="0091366F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Reunión de Seguimiento Operativo</w:t>
            </w:r>
            <w:r w:rsidR="00E27712">
              <w:rPr>
                <w:lang w:val="es-ES"/>
              </w:rPr>
              <w:t xml:space="preserve"> Semanal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Convocada por:</w:t>
            </w:r>
          </w:p>
        </w:tc>
        <w:tc>
          <w:tcPr>
            <w:tcW w:w="6353" w:type="dxa"/>
            <w:gridSpan w:val="3"/>
          </w:tcPr>
          <w:p w:rsidR="00824603" w:rsidRPr="005611FC" w:rsidRDefault="00E61347" w:rsidP="00ED4E2B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everis</w:t>
            </w:r>
            <w:proofErr w:type="spellEnd"/>
            <w:proofErr w:type="gramEnd"/>
            <w:r>
              <w:rPr>
                <w:lang w:val="es-ES"/>
              </w:rPr>
              <w:t xml:space="preserve"> </w:t>
            </w:r>
            <w:r w:rsidR="00ED4E2B">
              <w:rPr>
                <w:lang w:val="es-ES"/>
              </w:rPr>
              <w:t xml:space="preserve"> - </w:t>
            </w:r>
            <w:r>
              <w:rPr>
                <w:lang w:val="es-ES"/>
              </w:rPr>
              <w:t xml:space="preserve"> CAR Alicante.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6353" w:type="dxa"/>
            <w:gridSpan w:val="3"/>
          </w:tcPr>
          <w:p w:rsidR="00824603" w:rsidRPr="005611FC" w:rsidRDefault="006644ED" w:rsidP="006644ED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fechaInicio</w:t>
            </w:r>
            <w:proofErr w:type="spellEnd"/>
            <w:r>
              <w:rPr>
                <w:lang w:val="es-ES"/>
              </w:rPr>
              <w:t xml:space="preserve">} </w:t>
            </w:r>
            <w:r w:rsidR="004A2C6A">
              <w:rPr>
                <w:lang w:val="es-ES"/>
              </w:rPr>
              <w:t xml:space="preserve">al </w:t>
            </w: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fechaActa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Asistentes</w:t>
            </w:r>
            <w:r>
              <w:rPr>
                <w:lang w:val="es-ES"/>
              </w:rPr>
              <w:t xml:space="preserve"> </w:t>
            </w:r>
          </w:p>
        </w:tc>
      </w:tr>
      <w:tr w:rsidR="00824603" w:rsidRPr="005C5B95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CD3983" w:rsidRDefault="006644ED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{#</w:t>
            </w:r>
            <w:proofErr w:type="spellStart"/>
            <w:r>
              <w:rPr>
                <w:lang w:val="es-ES"/>
              </w:rPr>
              <w:t>jiraData</w:t>
            </w:r>
            <w:proofErr w:type="spellEnd"/>
            <w:r>
              <w:rPr>
                <w:lang w:val="es-ES"/>
              </w:rPr>
              <w:t>}</w:t>
            </w:r>
          </w:p>
          <w:p w:rsidR="006644ED" w:rsidRDefault="006644ED" w:rsidP="006644ED">
            <w:pPr>
              <w:pStyle w:val="Table-Bullets"/>
              <w:numPr>
                <w:ilvl w:val="0"/>
                <w:numId w:val="16"/>
              </w:numPr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}</w:t>
            </w:r>
          </w:p>
          <w:p w:rsidR="006644ED" w:rsidRPr="00444846" w:rsidRDefault="006644ED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{/</w:t>
            </w:r>
            <w:proofErr w:type="spellStart"/>
            <w:r>
              <w:rPr>
                <w:lang w:val="es-ES"/>
              </w:rPr>
              <w:t>jiraData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824603" w:rsidRPr="00B70821" w:rsidTr="00EC2EEA">
        <w:trPr>
          <w:cantSplit/>
          <w:trHeight w:val="240"/>
        </w:trPr>
        <w:tc>
          <w:tcPr>
            <w:tcW w:w="7513" w:type="dxa"/>
            <w:gridSpan w:val="4"/>
            <w:shd w:val="clear" w:color="auto" w:fill="D9D9D9"/>
          </w:tcPr>
          <w:p w:rsidR="00824603" w:rsidRPr="00B70821" w:rsidRDefault="00824603" w:rsidP="00A46816">
            <w:pPr>
              <w:pStyle w:val="Table-Title"/>
              <w:jc w:val="center"/>
              <w:rPr>
                <w:lang w:val="pt-PT"/>
              </w:rPr>
            </w:pPr>
            <w:r w:rsidRPr="00B70821">
              <w:rPr>
                <w:lang w:val="pt-PT"/>
              </w:rPr>
              <w:t>Lista de Distribución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672254" w:rsidRPr="00683757" w:rsidRDefault="00672254" w:rsidP="004249B7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</w:p>
        </w:tc>
      </w:tr>
    </w:tbl>
    <w:p w:rsidR="00D13315" w:rsidRPr="009005C0" w:rsidRDefault="00824603" w:rsidP="00D13315">
      <w:pPr>
        <w:pStyle w:val="Ttulo1"/>
        <w:rPr>
          <w:lang w:val="es-ES"/>
        </w:rPr>
      </w:pPr>
      <w:bookmarkStart w:id="1" w:name="_Toc469557746"/>
      <w:r>
        <w:rPr>
          <w:lang w:val="es-ES"/>
        </w:rPr>
        <w:lastRenderedPageBreak/>
        <w:t>Agenda</w:t>
      </w:r>
      <w:bookmarkEnd w:id="1"/>
    </w:p>
    <w:p w:rsidR="00824603" w:rsidRPr="00824603" w:rsidRDefault="00824603" w:rsidP="00824603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387"/>
        <w:gridCol w:w="992"/>
      </w:tblGrid>
      <w:tr w:rsidR="00824603" w:rsidRPr="0024797D" w:rsidTr="00EC2EEA">
        <w:trPr>
          <w:cantSplit/>
          <w:trHeight w:val="240"/>
          <w:tblHeader/>
        </w:trPr>
        <w:tc>
          <w:tcPr>
            <w:tcW w:w="1134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Nº de Asunto</w:t>
            </w:r>
          </w:p>
        </w:tc>
        <w:tc>
          <w:tcPr>
            <w:tcW w:w="5387" w:type="dxa"/>
            <w:shd w:val="pct10" w:color="auto" w:fill="FFFFFF"/>
          </w:tcPr>
          <w:p w:rsidR="00CD3983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Asunto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824603" w:rsidRPr="00CD3983" w:rsidRDefault="00824603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Tiempo estimado</w:t>
            </w:r>
          </w:p>
        </w:tc>
      </w:tr>
      <w:tr w:rsidR="00A67AA6" w:rsidRPr="0024797D" w:rsidTr="00E64A8F">
        <w:trPr>
          <w:cantSplit/>
          <w:trHeight w:val="240"/>
          <w:tblHeader/>
        </w:trPr>
        <w:tc>
          <w:tcPr>
            <w:tcW w:w="1134" w:type="dxa"/>
            <w:shd w:val="clear" w:color="auto" w:fill="FFFFFF"/>
          </w:tcPr>
          <w:p w:rsidR="00A67AA6" w:rsidRDefault="00B308D8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</w:t>
            </w:r>
          </w:p>
        </w:tc>
        <w:tc>
          <w:tcPr>
            <w:tcW w:w="5387" w:type="dxa"/>
            <w:shd w:val="clear" w:color="auto" w:fill="FFFFFF"/>
          </w:tcPr>
          <w:p w:rsidR="00CD3983" w:rsidRDefault="00E27712" w:rsidP="00C63782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Reunión de seguimiento</w:t>
            </w:r>
            <w:r w:rsidR="00C63782">
              <w:rPr>
                <w:lang w:val="es-ES_tradnl"/>
              </w:rPr>
              <w:t xml:space="preserve"> semanal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A67AA6" w:rsidRPr="00CD3983" w:rsidRDefault="00A67AA6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clear" w:color="auto" w:fill="FFFFFF"/>
          </w:tcPr>
          <w:p w:rsidR="00A67AA6" w:rsidRDefault="00656064" w:rsidP="00656064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9963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h</w:t>
            </w:r>
            <w:r w:rsidR="0099633C">
              <w:rPr>
                <w:lang w:val="es-ES_tradnl"/>
              </w:rPr>
              <w:t>.</w:t>
            </w:r>
          </w:p>
        </w:tc>
      </w:tr>
    </w:tbl>
    <w:p w:rsidR="00EA60CD" w:rsidRDefault="00EA60CD" w:rsidP="00C31CE4">
      <w:pPr>
        <w:pStyle w:val="Ttulo1"/>
        <w:ind w:left="567" w:hanging="567"/>
        <w:rPr>
          <w:lang w:val="es-ES"/>
        </w:rPr>
      </w:pPr>
      <w:bookmarkStart w:id="2" w:name="_Toc469557747"/>
      <w:r>
        <w:rPr>
          <w:lang w:val="es-ES"/>
        </w:rPr>
        <w:lastRenderedPageBreak/>
        <w:t>Temas corporativos</w:t>
      </w:r>
      <w:bookmarkEnd w:id="2"/>
    </w:p>
    <w:p w:rsidR="00A17EAC" w:rsidRPr="00A17EAC" w:rsidRDefault="00A17EAC" w:rsidP="00A17EAC">
      <w:pPr>
        <w:pStyle w:val="Textoindependiente"/>
        <w:rPr>
          <w:lang w:val="es-ES" w:eastAsia="es-ES"/>
        </w:rPr>
      </w:pPr>
    </w:p>
    <w:p w:rsidR="00821848" w:rsidRDefault="00824603" w:rsidP="00C31CE4">
      <w:pPr>
        <w:pStyle w:val="Ttulo1"/>
        <w:ind w:left="567" w:hanging="567"/>
        <w:rPr>
          <w:lang w:val="es-ES"/>
        </w:rPr>
      </w:pPr>
      <w:bookmarkStart w:id="3" w:name="_Toc469557748"/>
      <w:r>
        <w:rPr>
          <w:lang w:val="es-ES"/>
        </w:rPr>
        <w:lastRenderedPageBreak/>
        <w:t>Temas Tratados</w:t>
      </w:r>
      <w:bookmarkEnd w:id="3"/>
    </w:p>
    <w:p w:rsidR="008E7E24" w:rsidRDefault="007A3B60" w:rsidP="008E7E2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expone</w:t>
      </w:r>
      <w:r w:rsidR="00413907"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temas relaci</w:t>
      </w:r>
      <w:r w:rsidR="0034169C">
        <w:rPr>
          <w:sz w:val="22"/>
          <w:szCs w:val="22"/>
          <w:lang w:val="es-ES"/>
        </w:rPr>
        <w:t>onados con el proyecto en Madrid</w:t>
      </w:r>
      <w:r w:rsidR="00661C03">
        <w:rPr>
          <w:sz w:val="22"/>
          <w:szCs w:val="22"/>
          <w:lang w:val="es-ES"/>
        </w:rPr>
        <w:t>. Se debaten ciertos puntos  y finalmente cada integrante comparte su situación actual en el desarrollo de sus peticiones.</w:t>
      </w:r>
    </w:p>
    <w:p w:rsidR="007A3B60" w:rsidRDefault="007A3B60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</w:p>
    <w:p w:rsidR="00794F7D" w:rsidRDefault="008E7E24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Como aspectos más importantes:</w:t>
      </w:r>
    </w:p>
    <w:p w:rsidR="002142C6" w:rsidRDefault="002142C6" w:rsidP="002142C6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</w:p>
    <w:p w:rsidR="00FC2964" w:rsidRPr="002142C6" w:rsidRDefault="002142C6" w:rsidP="002142C6">
      <w:pPr>
        <w:pStyle w:val="Textoindependiente"/>
        <w:tabs>
          <w:tab w:val="left" w:pos="426"/>
        </w:tabs>
        <w:ind w:left="0"/>
        <w:contextualSpacing/>
        <w:jc w:val="both"/>
        <w:rPr>
          <w:lang w:val="es-ES" w:eastAsia="es-ES"/>
        </w:rPr>
      </w:pPr>
      <w:r>
        <w:rPr>
          <w:lang w:val="es-ES" w:eastAsia="es-ES"/>
        </w:rPr>
        <w:t>{#</w:t>
      </w:r>
      <w:proofErr w:type="spellStart"/>
      <w:proofErr w:type="gramStart"/>
      <w:r w:rsidR="006644ED">
        <w:rPr>
          <w:lang w:val="es-ES" w:eastAsia="es-ES"/>
        </w:rPr>
        <w:t>jiraData</w:t>
      </w:r>
      <w:proofErr w:type="spellEnd"/>
      <w:proofErr w:type="gramEnd"/>
      <w:r>
        <w:rPr>
          <w:lang w:val="es-ES" w:eastAsia="es-ES"/>
        </w:rPr>
        <w:t>}</w:t>
      </w:r>
      <w:r w:rsidR="00794F7D" w:rsidRPr="00C61EA5">
        <w:rPr>
          <w:sz w:val="22"/>
          <w:szCs w:val="22"/>
          <w:lang w:val="es-ES"/>
        </w:rPr>
        <w:t xml:space="preserve"> </w:t>
      </w:r>
    </w:p>
    <w:p w:rsidR="002142C6" w:rsidRDefault="002142C6" w:rsidP="002142C6">
      <w:pPr>
        <w:pStyle w:val="Textoindependiente"/>
        <w:numPr>
          <w:ilvl w:val="0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</w:t>
      </w:r>
    </w:p>
    <w:p w:rsidR="00090525" w:rsidRPr="002142C6" w:rsidRDefault="002142C6" w:rsidP="002142C6">
      <w:pPr>
        <w:pStyle w:val="Textoindependiente"/>
        <w:numPr>
          <w:ilvl w:val="1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 w:eastAsia="es-ES"/>
        </w:rPr>
        <w:t>Peticiones en curso</w:t>
      </w:r>
    </w:p>
    <w:p w:rsidR="00F25DB8" w:rsidRDefault="00F25DB8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/>
        </w:rPr>
      </w:pPr>
      <w:r>
        <w:rPr>
          <w:lang w:val="es-ES" w:eastAsia="es-ES"/>
        </w:rPr>
        <w:t>{</w:t>
      </w:r>
      <w:r w:rsidR="00DF2756">
        <w:rPr>
          <w:lang w:val="es-ES" w:eastAsia="es-ES"/>
        </w:rPr>
        <w:t>#</w:t>
      </w:r>
      <w:proofErr w:type="spellStart"/>
      <w:proofErr w:type="gramStart"/>
      <w:r w:rsidR="00DF2756">
        <w:rPr>
          <w:lang w:val="es-ES" w:eastAsia="es-ES"/>
        </w:rPr>
        <w:t>cards</w:t>
      </w:r>
      <w:proofErr w:type="spellEnd"/>
      <w:proofErr w:type="gramEnd"/>
      <w:r>
        <w:rPr>
          <w:lang w:val="es-ES" w:eastAsia="es-ES"/>
        </w:rPr>
        <w:t>}</w:t>
      </w:r>
    </w:p>
    <w:p w:rsidR="009E73FA" w:rsidRPr="009E73FA" w:rsidRDefault="00090525" w:rsidP="000E579E">
      <w:pPr>
        <w:numPr>
          <w:ilvl w:val="3"/>
          <w:numId w:val="11"/>
        </w:numPr>
        <w:ind w:left="1418"/>
        <w:rPr>
          <w:lang w:val="es-ES"/>
        </w:rPr>
      </w:pPr>
      <w:r>
        <w:rPr>
          <w:lang w:val="es-ES"/>
        </w:rPr>
        <w:t>{</w:t>
      </w:r>
      <w:proofErr w:type="spellStart"/>
      <w:r w:rsidR="009A4EE3">
        <w:rPr>
          <w:lang w:val="es-ES"/>
        </w:rPr>
        <w:t>codigo</w:t>
      </w:r>
      <w:proofErr w:type="spellEnd"/>
      <w:r>
        <w:rPr>
          <w:lang w:val="es-ES"/>
        </w:rPr>
        <w:t>}</w:t>
      </w:r>
    </w:p>
    <w:p w:rsidR="002D20E9" w:rsidRDefault="002D20E9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 w:rsidRPr="002D20E9">
        <w:rPr>
          <w:b/>
          <w:lang w:val="es-ES"/>
        </w:rPr>
        <w:t>Tipo:</w:t>
      </w:r>
      <w:r>
        <w:rPr>
          <w:lang w:val="es-ES"/>
        </w:rPr>
        <w:t xml:space="preserve"> </w:t>
      </w:r>
      <w:r w:rsidR="00090525">
        <w:rPr>
          <w:lang w:val="es-ES"/>
        </w:rPr>
        <w:t>{</w:t>
      </w:r>
      <w:r w:rsidR="009A4EE3">
        <w:rPr>
          <w:lang w:val="es-ES"/>
        </w:rPr>
        <w:t>servicio</w:t>
      </w:r>
      <w:r w:rsidR="00090525">
        <w:rPr>
          <w:lang w:val="es-ES"/>
        </w:rPr>
        <w:t>}</w:t>
      </w:r>
    </w:p>
    <w:p w:rsidR="002C1314" w:rsidRDefault="002C1314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Aplicación:</w:t>
      </w:r>
      <w:r>
        <w:rPr>
          <w:lang w:val="es-ES"/>
        </w:rPr>
        <w:t xml:space="preserve"> </w:t>
      </w:r>
      <w:r w:rsidR="00090525">
        <w:rPr>
          <w:lang w:val="es-ES"/>
        </w:rPr>
        <w:t>{</w:t>
      </w:r>
      <w:r w:rsidR="009A4EE3">
        <w:rPr>
          <w:lang w:val="es-ES"/>
        </w:rPr>
        <w:t>componente</w:t>
      </w:r>
      <w:r w:rsidR="00090525">
        <w:rPr>
          <w:lang w:val="es-ES"/>
        </w:rPr>
        <w:t>}</w:t>
      </w:r>
    </w:p>
    <w:p w:rsidR="009A4EE3" w:rsidRDefault="009A4EE3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Prioridad:</w:t>
      </w:r>
      <w:r>
        <w:rPr>
          <w:lang w:val="es-ES"/>
        </w:rPr>
        <w:t xml:space="preserve"> {prioridad}</w:t>
      </w:r>
    </w:p>
    <w:p w:rsidR="009E73FA" w:rsidRPr="009E73FA" w:rsidRDefault="002D20E9" w:rsidP="00833141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Nombre:</w:t>
      </w:r>
      <w:r w:rsidRPr="009E73FA">
        <w:rPr>
          <w:lang w:val="es-ES"/>
        </w:rPr>
        <w:t xml:space="preserve"> </w:t>
      </w:r>
      <w:r w:rsidR="00090525">
        <w:rPr>
          <w:lang w:val="es-ES"/>
        </w:rPr>
        <w:t>{titulo}</w:t>
      </w:r>
    </w:p>
    <w:p w:rsidR="002D20E9" w:rsidRPr="009A4EE3" w:rsidRDefault="00024980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E</w:t>
      </w:r>
      <w:r w:rsidR="002D20E9" w:rsidRPr="009E73FA">
        <w:rPr>
          <w:b/>
          <w:lang w:val="es-ES"/>
        </w:rPr>
        <w:t xml:space="preserve">stado: </w:t>
      </w:r>
      <w:r w:rsidR="00090525">
        <w:rPr>
          <w:lang w:val="es-ES"/>
        </w:rPr>
        <w:t>{estado}</w:t>
      </w:r>
    </w:p>
    <w:p w:rsidR="009A4EE3" w:rsidRPr="009E73FA" w:rsidRDefault="009A4EE3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Pr="009A4EE3">
        <w:rPr>
          <w:lang w:val="es-ES"/>
        </w:rPr>
        <w:t>{</w:t>
      </w:r>
      <w:proofErr w:type="spellStart"/>
      <w:r>
        <w:rPr>
          <w:lang w:val="es-ES"/>
        </w:rPr>
        <w:t>fechaEntrega</w:t>
      </w:r>
      <w:proofErr w:type="spellEnd"/>
      <w:r w:rsidRPr="009A4EE3">
        <w:rPr>
          <w:lang w:val="es-ES"/>
        </w:rPr>
        <w:t>}</w:t>
      </w:r>
    </w:p>
    <w:p w:rsidR="00024980" w:rsidRPr="00CD3983" w:rsidRDefault="009E73FA" w:rsidP="002C43DB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2C43DB">
        <w:rPr>
          <w:b/>
          <w:lang w:val="es-ES"/>
        </w:rPr>
        <w:t xml:space="preserve">Comentario: </w:t>
      </w:r>
      <w:r w:rsidR="00C01A81">
        <w:rPr>
          <w:rFonts w:cs="Arial"/>
          <w:sz w:val="21"/>
          <w:szCs w:val="21"/>
          <w:shd w:val="clear" w:color="auto" w:fill="FFFFFF"/>
          <w:lang w:val="es-ES"/>
        </w:rPr>
        <w:t>{comentario}</w:t>
      </w:r>
    </w:p>
    <w:p w:rsidR="00DF2756" w:rsidRDefault="00DF2756" w:rsidP="00CD3983">
      <w:pPr>
        <w:pStyle w:val="Textoindependiente"/>
        <w:tabs>
          <w:tab w:val="left" w:pos="426"/>
        </w:tabs>
        <w:ind w:left="1778"/>
        <w:contextualSpacing/>
        <w:jc w:val="both"/>
        <w:rPr>
          <w:b/>
          <w:lang w:val="es-ES"/>
        </w:rPr>
      </w:pPr>
    </w:p>
    <w:p w:rsidR="00DF2756" w:rsidRPr="00DF2756" w:rsidRDefault="00DF2756" w:rsidP="00DF2756">
      <w:pPr>
        <w:pStyle w:val="Textoindependiente"/>
        <w:tabs>
          <w:tab w:val="left" w:pos="426"/>
        </w:tabs>
        <w:contextualSpacing/>
        <w:jc w:val="both"/>
        <w:rPr>
          <w:lang w:val="es-ES"/>
        </w:rPr>
      </w:pPr>
      <w:r w:rsidRPr="00DF2756">
        <w:rPr>
          <w:lang w:val="es-ES"/>
        </w:rPr>
        <w:t>{/</w:t>
      </w:r>
      <w:proofErr w:type="spellStart"/>
      <w:proofErr w:type="gramStart"/>
      <w:r w:rsidRPr="00DF2756">
        <w:rPr>
          <w:lang w:val="es-ES"/>
        </w:rPr>
        <w:t>cards</w:t>
      </w:r>
      <w:proofErr w:type="spellEnd"/>
      <w:proofErr w:type="gramEnd"/>
      <w:r w:rsidRPr="00DF2756">
        <w:rPr>
          <w:lang w:val="es-ES"/>
        </w:rPr>
        <w:t>}</w:t>
      </w:r>
    </w:p>
    <w:p w:rsidR="003C70B4" w:rsidRDefault="00090525" w:rsidP="002142C6">
      <w:pPr>
        <w:pStyle w:val="Textoindependiente"/>
        <w:tabs>
          <w:tab w:val="left" w:pos="426"/>
        </w:tabs>
        <w:ind w:left="0"/>
        <w:contextualSpacing/>
        <w:jc w:val="both"/>
        <w:rPr>
          <w:lang w:val="es-ES"/>
        </w:rPr>
      </w:pPr>
      <w:r>
        <w:rPr>
          <w:lang w:val="es-ES"/>
        </w:rPr>
        <w:t>{/</w:t>
      </w:r>
      <w:r w:rsidR="006644ED">
        <w:rPr>
          <w:lang w:val="es-ES"/>
        </w:rPr>
        <w:t>jiraData</w:t>
      </w:r>
      <w:bookmarkStart w:id="4" w:name="_GoBack"/>
      <w:bookmarkEnd w:id="4"/>
      <w:r>
        <w:rPr>
          <w:lang w:val="es-ES"/>
        </w:rPr>
        <w:t>}</w:t>
      </w:r>
    </w:p>
    <w:p w:rsidR="00EB78AA" w:rsidRDefault="00EB78AA" w:rsidP="003C70B4">
      <w:pPr>
        <w:pStyle w:val="Textoindependiente"/>
        <w:tabs>
          <w:tab w:val="left" w:pos="426"/>
        </w:tabs>
        <w:ind w:left="1778"/>
        <w:contextualSpacing/>
        <w:jc w:val="both"/>
        <w:rPr>
          <w:lang w:val="es-ES"/>
        </w:rPr>
      </w:pPr>
    </w:p>
    <w:p w:rsidR="009D1EEE" w:rsidRPr="00EB78AA" w:rsidRDefault="00EB78AA" w:rsidP="00EB78AA">
      <w:pPr>
        <w:tabs>
          <w:tab w:val="left" w:pos="4900"/>
        </w:tabs>
        <w:rPr>
          <w:lang w:val="es-ES" w:eastAsia="x-none"/>
        </w:rPr>
      </w:pPr>
      <w:r>
        <w:rPr>
          <w:lang w:val="es-ES" w:eastAsia="x-none"/>
        </w:rPr>
        <w:tab/>
      </w:r>
    </w:p>
    <w:p w:rsidR="008854CC" w:rsidRDefault="008854CC" w:rsidP="008854CC">
      <w:pPr>
        <w:pStyle w:val="Ttulo1"/>
        <w:rPr>
          <w:lang w:val="es-ES"/>
        </w:rPr>
      </w:pPr>
      <w:bookmarkStart w:id="5" w:name="_Toc469557749"/>
      <w:r>
        <w:rPr>
          <w:lang w:val="es-ES"/>
        </w:rPr>
        <w:lastRenderedPageBreak/>
        <w:t>Riesgos</w:t>
      </w:r>
      <w:bookmarkEnd w:id="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1352"/>
        <w:gridCol w:w="1701"/>
        <w:gridCol w:w="2268"/>
        <w:gridCol w:w="1417"/>
      </w:tblGrid>
      <w:tr w:rsidR="00C2765C" w:rsidRPr="00B12A97" w:rsidTr="00045C7E">
        <w:trPr>
          <w:trHeight w:val="376"/>
        </w:trPr>
        <w:tc>
          <w:tcPr>
            <w:tcW w:w="2584" w:type="dxa"/>
            <w:shd w:val="clear" w:color="auto" w:fill="C4BC96"/>
            <w:hideMark/>
          </w:tcPr>
          <w:p w:rsidR="00C2765C" w:rsidRPr="009C50B4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9C50B4">
              <w:rPr>
                <w:b/>
                <w:lang w:val="es-ES" w:eastAsia="es-ES"/>
              </w:rPr>
              <w:t>Riesgo</w:t>
            </w:r>
          </w:p>
        </w:tc>
        <w:tc>
          <w:tcPr>
            <w:tcW w:w="1352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251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Origen</w:t>
            </w:r>
          </w:p>
        </w:tc>
        <w:tc>
          <w:tcPr>
            <w:tcW w:w="1701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175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Aplicación</w:t>
            </w:r>
          </w:p>
        </w:tc>
        <w:tc>
          <w:tcPr>
            <w:tcW w:w="2268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Mitigación</w:t>
            </w:r>
          </w:p>
        </w:tc>
        <w:tc>
          <w:tcPr>
            <w:tcW w:w="1417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78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Fecha Resolución</w:t>
            </w:r>
          </w:p>
        </w:tc>
      </w:tr>
      <w:tr w:rsidR="00852C95" w:rsidRPr="00A32714" w:rsidTr="00967EBA">
        <w:trPr>
          <w:trHeight w:val="213"/>
        </w:trPr>
        <w:tc>
          <w:tcPr>
            <w:tcW w:w="2584" w:type="dxa"/>
            <w:shd w:val="clear" w:color="auto" w:fill="auto"/>
            <w:vAlign w:val="bottom"/>
          </w:tcPr>
          <w:p w:rsidR="00852C95" w:rsidRPr="001F0654" w:rsidRDefault="00852C95" w:rsidP="001A0F6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3C6385" w:rsidRPr="00A32714" w:rsidRDefault="003C6385" w:rsidP="00710DA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:rsidR="00852C95" w:rsidRPr="00A32714" w:rsidRDefault="00852C95" w:rsidP="00FC60E2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</w:tr>
    </w:tbl>
    <w:p w:rsidR="00824603" w:rsidRPr="009005C0" w:rsidRDefault="00824603" w:rsidP="008569D0">
      <w:pPr>
        <w:pStyle w:val="Ttulo1"/>
        <w:rPr>
          <w:lang w:val="es-ES"/>
        </w:rPr>
      </w:pPr>
      <w:bookmarkStart w:id="6" w:name="_Toc469557750"/>
      <w:r>
        <w:rPr>
          <w:lang w:val="es-ES"/>
        </w:rPr>
        <w:lastRenderedPageBreak/>
        <w:t>Acuerdos</w:t>
      </w:r>
      <w:bookmarkEnd w:id="6"/>
    </w:p>
    <w:p w:rsidR="00824603" w:rsidRPr="002B10DA" w:rsidRDefault="00824603" w:rsidP="00824603">
      <w:pPr>
        <w:pStyle w:val="Textoindependiente"/>
        <w:rPr>
          <w:color w:val="9AAE04"/>
          <w:sz w:val="16"/>
          <w:szCs w:val="16"/>
          <w:lang w:val="es-ES"/>
        </w:rPr>
      </w:pPr>
    </w:p>
    <w:tbl>
      <w:tblPr>
        <w:tblW w:w="8362" w:type="dxa"/>
        <w:tblInd w:w="392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6"/>
        <w:gridCol w:w="2409"/>
        <w:gridCol w:w="1560"/>
        <w:gridCol w:w="1133"/>
      </w:tblGrid>
      <w:tr w:rsidR="00824603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Nº de Acuerdo</w:t>
            </w:r>
          </w:p>
        </w:tc>
        <w:tc>
          <w:tcPr>
            <w:tcW w:w="2126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Acuerdo</w:t>
            </w:r>
          </w:p>
        </w:tc>
        <w:tc>
          <w:tcPr>
            <w:tcW w:w="2409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Plan de acción</w:t>
            </w:r>
          </w:p>
        </w:tc>
        <w:tc>
          <w:tcPr>
            <w:tcW w:w="1560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1133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 xml:space="preserve">Fecha Ejecución </w:t>
            </w:r>
          </w:p>
        </w:tc>
      </w:tr>
      <w:tr w:rsidR="00DE08CF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DE08CF" w:rsidRPr="0099633C" w:rsidRDefault="00D9543E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126" w:type="dxa"/>
            <w:shd w:val="pct10" w:color="FFFFFF" w:fill="FFFFFF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2409" w:type="dxa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560" w:type="dxa"/>
          </w:tcPr>
          <w:p w:rsidR="00DE08CF" w:rsidRPr="0099633C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133" w:type="dxa"/>
          </w:tcPr>
          <w:p w:rsidR="00DE08CF" w:rsidRPr="0068408A" w:rsidRDefault="00DE08CF" w:rsidP="00356178">
            <w:pPr>
              <w:pStyle w:val="Table-Normal"/>
              <w:rPr>
                <w:lang w:val="es-ES_tradnl"/>
              </w:rPr>
            </w:pPr>
          </w:p>
        </w:tc>
      </w:tr>
    </w:tbl>
    <w:p w:rsidR="00824603" w:rsidRPr="009005C0" w:rsidRDefault="00824603" w:rsidP="00824603">
      <w:pPr>
        <w:pStyle w:val="Ttulo1"/>
        <w:rPr>
          <w:lang w:val="es-ES"/>
        </w:rPr>
      </w:pPr>
      <w:bookmarkStart w:id="7" w:name="_Toc469557751"/>
      <w:r>
        <w:rPr>
          <w:lang w:val="es-ES"/>
        </w:rPr>
        <w:lastRenderedPageBreak/>
        <w:t>Puntos Pendientes</w:t>
      </w:r>
      <w:bookmarkEnd w:id="7"/>
    </w:p>
    <w:p w:rsidR="00C42329" w:rsidRDefault="00C42329" w:rsidP="00C42329">
      <w:pPr>
        <w:pStyle w:val="Textoindependiente"/>
        <w:ind w:left="0"/>
        <w:rPr>
          <w:lang w:val="es-ES"/>
        </w:rPr>
      </w:pPr>
    </w:p>
    <w:tbl>
      <w:tblPr>
        <w:tblW w:w="8661" w:type="dxa"/>
        <w:tblInd w:w="-318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358"/>
        <w:gridCol w:w="3496"/>
        <w:gridCol w:w="1589"/>
        <w:gridCol w:w="1166"/>
      </w:tblGrid>
      <w:tr w:rsidR="00C42329" w:rsidRPr="00384211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C42329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Nº de Punto Pendiente</w:t>
            </w:r>
          </w:p>
        </w:tc>
        <w:tc>
          <w:tcPr>
            <w:tcW w:w="1358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Petición</w:t>
            </w:r>
          </w:p>
        </w:tc>
        <w:tc>
          <w:tcPr>
            <w:tcW w:w="349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Descripción</w:t>
            </w:r>
          </w:p>
        </w:tc>
        <w:tc>
          <w:tcPr>
            <w:tcW w:w="1589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Responsabilidad</w:t>
            </w:r>
          </w:p>
        </w:tc>
        <w:tc>
          <w:tcPr>
            <w:tcW w:w="116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 xml:space="preserve">Fecha Ejecución </w:t>
            </w:r>
          </w:p>
        </w:tc>
      </w:tr>
      <w:tr w:rsidR="00C42329" w:rsidRPr="0099633C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rFonts w:cs="Arial"/>
                <w:b w:val="0"/>
                <w:szCs w:val="16"/>
                <w:lang w:val="es-ES" w:eastAsia="es-ES"/>
              </w:rPr>
            </w:pPr>
          </w:p>
        </w:tc>
        <w:tc>
          <w:tcPr>
            <w:tcW w:w="1358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496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89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  <w:tc>
          <w:tcPr>
            <w:tcW w:w="1166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</w:tr>
    </w:tbl>
    <w:p w:rsidR="00C42329" w:rsidRPr="00C42329" w:rsidRDefault="00C42329" w:rsidP="00824603">
      <w:pPr>
        <w:pStyle w:val="Textoindependiente"/>
        <w:rPr>
          <w:lang w:val="es-ES"/>
        </w:rPr>
      </w:pPr>
    </w:p>
    <w:sectPr w:rsidR="00C42329" w:rsidRPr="00C42329" w:rsidSect="00DF766C">
      <w:headerReference w:type="even" r:id="rId10"/>
      <w:headerReference w:type="default" r:id="rId11"/>
      <w:footerReference w:type="default" r:id="rId12"/>
      <w:pgSz w:w="11909" w:h="16834" w:code="9"/>
      <w:pgMar w:top="1440" w:right="1797" w:bottom="1440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9A" w:rsidRDefault="001D469A">
      <w:r>
        <w:separator/>
      </w:r>
    </w:p>
  </w:endnote>
  <w:endnote w:type="continuationSeparator" w:id="0">
    <w:p w:rsidR="001D469A" w:rsidRDefault="001D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F02ED8" w:rsidP="00476939">
    <w:pPr>
      <w:pStyle w:val="Piedepgina"/>
    </w:pPr>
    <w:r>
      <w:fldChar w:fldCharType="begin"/>
    </w:r>
    <w:r>
      <w:instrText xml:space="preserve"> DOCPROPERTY  Company  \* MERGEFORMAT </w:instrText>
    </w:r>
    <w:r>
      <w:fldChar w:fldCharType="separate"/>
    </w:r>
    <w:r w:rsidR="002C1314">
      <w:t xml:space="preserve">© 2017 - </w:t>
    </w:r>
    <w:proofErr w:type="spellStart"/>
    <w:proofErr w:type="gramStart"/>
    <w:r w:rsidR="002C1314">
      <w:t>everis</w:t>
    </w:r>
    <w:proofErr w:type="spellEnd"/>
    <w:proofErr w:type="gramEnd"/>
    <w:r>
      <w:fldChar w:fldCharType="end"/>
    </w:r>
    <w:r w:rsidR="002C1314">
      <w:tab/>
    </w:r>
    <w:r w:rsidR="002C1314">
      <w:rPr>
        <w:snapToGrid w:val="0"/>
      </w:rPr>
      <w:t xml:space="preserve">Page </w:t>
    </w:r>
    <w:r w:rsidR="002C1314">
      <w:rPr>
        <w:snapToGrid w:val="0"/>
      </w:rPr>
      <w:fldChar w:fldCharType="begin"/>
    </w:r>
    <w:r w:rsidR="002C1314">
      <w:rPr>
        <w:snapToGrid w:val="0"/>
      </w:rPr>
      <w:instrText xml:space="preserve"> PAGE </w:instrText>
    </w:r>
    <w:r w:rsidR="002C1314">
      <w:rPr>
        <w:snapToGrid w:val="0"/>
      </w:rPr>
      <w:fldChar w:fldCharType="separate"/>
    </w:r>
    <w:r w:rsidR="006644ED">
      <w:rPr>
        <w:noProof/>
        <w:snapToGrid w:val="0"/>
      </w:rPr>
      <w:t>1</w:t>
    </w:r>
    <w:r w:rsidR="002C1314">
      <w:rPr>
        <w:snapToGrid w:val="0"/>
      </w:rPr>
      <w:fldChar w:fldCharType="end"/>
    </w:r>
    <w:r w:rsidR="002C1314">
      <w:rPr>
        <w:snapToGrid w:val="0"/>
      </w:rPr>
      <w:t xml:space="preserve"> of </w:t>
    </w:r>
    <w:r w:rsidR="002C1314">
      <w:rPr>
        <w:rStyle w:val="Nmerodepgina"/>
      </w:rPr>
      <w:fldChar w:fldCharType="begin"/>
    </w:r>
    <w:r w:rsidR="002C1314">
      <w:rPr>
        <w:rStyle w:val="Nmerodepgina"/>
      </w:rPr>
      <w:instrText xml:space="preserve"> NUMPAGES </w:instrText>
    </w:r>
    <w:r w:rsidR="002C1314">
      <w:rPr>
        <w:rStyle w:val="Nmerodepgina"/>
      </w:rPr>
      <w:fldChar w:fldCharType="separate"/>
    </w:r>
    <w:r w:rsidR="006644ED">
      <w:rPr>
        <w:rStyle w:val="Nmerodepgina"/>
        <w:noProof/>
      </w:rPr>
      <w:t>10</w:t>
    </w:r>
    <w:r w:rsidR="002C1314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12"/>
      <w:gridCol w:w="4193"/>
    </w:tblGrid>
    <w:tr w:rsidR="002C1314" w:rsidRPr="005C5B95" w:rsidTr="0030038D">
      <w:tc>
        <w:tcPr>
          <w:tcW w:w="8449" w:type="dxa"/>
          <w:gridSpan w:val="2"/>
        </w:tcPr>
        <w:p w:rsidR="002C1314" w:rsidRPr="0030038D" w:rsidRDefault="002C1314" w:rsidP="006644ED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es-ES"/>
            </w:rPr>
          </w:pPr>
          <w:r w:rsidRPr="0030038D">
            <w:rPr>
              <w:lang w:val="es-ES"/>
            </w:rPr>
            <w:t xml:space="preserve">Archivo: </w:t>
          </w:r>
          <w:r w:rsidRPr="0030038D">
            <w:rPr>
              <w:lang w:val="es-ES"/>
            </w:rPr>
            <w:fldChar w:fldCharType="begin"/>
          </w:r>
          <w:r w:rsidRPr="0030038D">
            <w:rPr>
              <w:lang w:val="es-ES"/>
            </w:rPr>
            <w:instrText xml:space="preserve"> FILENAME  \* FirstCap  \* MERGEFORMAT </w:instrText>
          </w:r>
          <w:r w:rsidRPr="0030038D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 xml:space="preserve">Acta Reunión de seguimiento semanal de proyecto </w:t>
          </w:r>
          <w:r w:rsidR="006644ED">
            <w:rPr>
              <w:noProof/>
              <w:lang w:val="es-ES"/>
            </w:rPr>
            <w:t>{fechaActaLarga}</w:t>
          </w:r>
          <w:r>
            <w:rPr>
              <w:noProof/>
              <w:lang w:val="es-ES"/>
            </w:rPr>
            <w:t>.doc</w:t>
          </w:r>
          <w:r w:rsidRPr="0030038D">
            <w:rPr>
              <w:lang w:val="es-ES"/>
            </w:rPr>
            <w:fldChar w:fldCharType="end"/>
          </w:r>
        </w:p>
      </w:tc>
    </w:tr>
    <w:tr w:rsidR="002C1314" w:rsidRPr="0030038D" w:rsidTr="0030038D">
      <w:tc>
        <w:tcPr>
          <w:tcW w:w="4224" w:type="dxa"/>
        </w:tcPr>
        <w:p w:rsidR="002C1314" w:rsidRPr="0030038D" w:rsidRDefault="00F02ED8" w:rsidP="002F2DFE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pt-BR"/>
            </w:rPr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2C1314">
            <w:t xml:space="preserve">© 2017 - </w:t>
          </w:r>
          <w:proofErr w:type="spellStart"/>
          <w:r w:rsidR="002C1314" w:rsidRPr="00887C09">
            <w:rPr>
              <w:lang w:val="en-US"/>
            </w:rPr>
            <w:t>everis</w:t>
          </w:r>
          <w:proofErr w:type="spellEnd"/>
          <w:r>
            <w:rPr>
              <w:lang w:val="en-US"/>
            </w:rPr>
            <w:fldChar w:fldCharType="end"/>
          </w:r>
        </w:p>
      </w:tc>
      <w:tc>
        <w:tcPr>
          <w:tcW w:w="4225" w:type="dxa"/>
        </w:tcPr>
        <w:p w:rsidR="002C1314" w:rsidRPr="0030038D" w:rsidRDefault="002C1314" w:rsidP="0030038D">
          <w:pPr>
            <w:pStyle w:val="Piedepgina"/>
            <w:pBdr>
              <w:top w:val="none" w:sz="0" w:space="0" w:color="auto"/>
              <w:left w:val="none" w:sz="0" w:space="0" w:color="auto"/>
            </w:pBdr>
            <w:ind w:left="2439"/>
            <w:jc w:val="right"/>
            <w:rPr>
              <w:lang w:val="es-ES"/>
            </w:rPr>
          </w:pPr>
          <w:r w:rsidRPr="0030038D">
            <w:rPr>
              <w:rStyle w:val="Nmerodepgina"/>
              <w:lang w:val="es-ES"/>
            </w:rPr>
            <w:t xml:space="preserve">Página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PAGE </w:instrText>
          </w:r>
          <w:r w:rsidRPr="0030038D">
            <w:rPr>
              <w:rStyle w:val="Nmerodepgina"/>
              <w:lang w:val="es-ES"/>
            </w:rPr>
            <w:fldChar w:fldCharType="separate"/>
          </w:r>
          <w:r w:rsidR="006644ED">
            <w:rPr>
              <w:rStyle w:val="Nmerodepgina"/>
              <w:noProof/>
              <w:lang w:val="es-ES"/>
            </w:rPr>
            <w:t>10</w:t>
          </w:r>
          <w:r w:rsidRPr="0030038D">
            <w:rPr>
              <w:rStyle w:val="Nmerodepgina"/>
              <w:lang w:val="es-ES"/>
            </w:rPr>
            <w:fldChar w:fldCharType="end"/>
          </w:r>
          <w:r w:rsidRPr="0030038D">
            <w:rPr>
              <w:rStyle w:val="Nmerodepgina"/>
              <w:lang w:val="es-ES"/>
            </w:rPr>
            <w:t xml:space="preserve"> de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NUMPAGES-1 </w:instrText>
          </w:r>
          <w:r w:rsidRPr="0030038D">
            <w:rPr>
              <w:rStyle w:val="Nmerodepgina"/>
              <w:lang w:val="es-ES"/>
            </w:rPr>
            <w:fldChar w:fldCharType="end"/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644ED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2C1314" w:rsidRDefault="002C1314" w:rsidP="009274B7"/>
  <w:p w:rsidR="002C1314" w:rsidRDefault="002C1314" w:rsidP="00200E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9A" w:rsidRDefault="001D469A">
      <w:r>
        <w:separator/>
      </w:r>
    </w:p>
  </w:footnote>
  <w:footnote w:type="continuationSeparator" w:id="0">
    <w:p w:rsidR="001D469A" w:rsidRDefault="001D4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2C13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31"/>
      <w:gridCol w:w="4431"/>
    </w:tblGrid>
    <w:tr w:rsidR="002C1314" w:rsidRPr="005C5B95">
      <w:tc>
        <w:tcPr>
          <w:tcW w:w="4431" w:type="dxa"/>
        </w:tcPr>
        <w:p w:rsidR="002C1314" w:rsidRPr="00FC1626" w:rsidRDefault="002C1314">
          <w:pPr>
            <w:pStyle w:val="Header1"/>
            <w:rPr>
              <w:lang w:val="es-ES"/>
            </w:rPr>
          </w:pPr>
          <w:r w:rsidRPr="00817D40">
            <w:rPr>
              <w:lang w:val="es-ES"/>
            </w:rPr>
            <w:fldChar w:fldCharType="begin"/>
          </w:r>
          <w:r w:rsidRPr="00817D40">
            <w:rPr>
              <w:lang w:val="es-ES"/>
            </w:rPr>
            <w:instrText xml:space="preserve"> TITLE  \* FirstCap  \* MERGEFORMAT </w:instrText>
          </w:r>
          <w:r w:rsidRPr="00817D40">
            <w:rPr>
              <w:lang w:val="es-ES"/>
            </w:rPr>
            <w:fldChar w:fldCharType="separate"/>
          </w:r>
          <w:r>
            <w:rPr>
              <w:lang w:val="es-ES"/>
            </w:rPr>
            <w:t>Externalización del mantenimiento y evolución de aplicaciones del ICO</w:t>
          </w:r>
          <w:r w:rsidRPr="00817D40">
            <w:rPr>
              <w:lang w:val="es-ES"/>
            </w:rPr>
            <w:fldChar w:fldCharType="end"/>
          </w:r>
          <w:r>
            <w:fldChar w:fldCharType="begin"/>
          </w:r>
          <w:r w:rsidRPr="00FC1626">
            <w:rPr>
              <w:lang w:val="es-ES"/>
            </w:rPr>
            <w:instrText xml:space="preserve"> KEYWORDS  \* MERGEFORMAT </w:instrText>
          </w:r>
          <w:r>
            <w:fldChar w:fldCharType="end"/>
          </w:r>
        </w:p>
      </w:tc>
      <w:tc>
        <w:tcPr>
          <w:tcW w:w="4431" w:type="dxa"/>
        </w:tcPr>
        <w:p w:rsidR="002C1314" w:rsidRPr="00A45808" w:rsidRDefault="002C1314" w:rsidP="00282147">
          <w:pPr>
            <w:pStyle w:val="Encabezado"/>
            <w:rPr>
              <w:lang w:val="es-ES"/>
            </w:rPr>
          </w:pPr>
          <w:r w:rsidRPr="00A45808">
            <w:rPr>
              <w:lang w:val="es-ES"/>
            </w:rPr>
            <w:fldChar w:fldCharType="begin"/>
          </w:r>
          <w:r w:rsidRPr="00A45808">
            <w:rPr>
              <w:lang w:val="es-ES"/>
            </w:rPr>
            <w:instrText xml:space="preserve"> SUBJECT  \* MERGEFORMAT </w:instrText>
          </w:r>
          <w:r w:rsidRPr="00A45808">
            <w:rPr>
              <w:lang w:val="es-ES"/>
            </w:rPr>
            <w:fldChar w:fldCharType="separate"/>
          </w:r>
          <w:r>
            <w:rPr>
              <w:lang w:val="es-ES"/>
            </w:rPr>
            <w:t>Acta de Reunión de Seguimiento</w:t>
          </w:r>
          <w:r w:rsidRPr="00A45808">
            <w:rPr>
              <w:lang w:val="es-ES"/>
            </w:rPr>
            <w:fldChar w:fldCharType="end"/>
          </w:r>
          <w:r>
            <w:rPr>
              <w:lang w:val="es-ES"/>
            </w:rPr>
            <w:t xml:space="preserve"> Operativo Semanal</w:t>
          </w:r>
        </w:p>
      </w:tc>
    </w:tr>
  </w:tbl>
  <w:p w:rsidR="002C1314" w:rsidRPr="00476939" w:rsidRDefault="002C131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ED347A"/>
    <w:multiLevelType w:val="hybridMultilevel"/>
    <w:tmpl w:val="4B58F6D4"/>
    <w:lvl w:ilvl="0" w:tplc="C2CA63D2">
      <w:start w:val="2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AE689F"/>
    <w:multiLevelType w:val="hybridMultilevel"/>
    <w:tmpl w:val="EDD49194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4ECF3054"/>
    <w:multiLevelType w:val="hybridMultilevel"/>
    <w:tmpl w:val="A826625E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84026E1"/>
    <w:multiLevelType w:val="hybridMultilevel"/>
    <w:tmpl w:val="8C900F52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6" w15:restartNumberingAfterBreak="0">
    <w:nsid w:val="74C33C53"/>
    <w:multiLevelType w:val="hybridMultilevel"/>
    <w:tmpl w:val="09E60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14899"/>
    <w:multiLevelType w:val="hybridMultilevel"/>
    <w:tmpl w:val="A1DAC94E"/>
    <w:lvl w:ilvl="0" w:tplc="98C0AB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3"/>
  </w:num>
  <w:num w:numId="15">
    <w:abstractNumId w:val="6"/>
  </w:num>
  <w:num w:numId="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83"/>
    <w:rsid w:val="00001406"/>
    <w:rsid w:val="00003AD4"/>
    <w:rsid w:val="000052BF"/>
    <w:rsid w:val="00012705"/>
    <w:rsid w:val="00013BF7"/>
    <w:rsid w:val="00013D31"/>
    <w:rsid w:val="00022781"/>
    <w:rsid w:val="00022CF6"/>
    <w:rsid w:val="00024980"/>
    <w:rsid w:val="000263E7"/>
    <w:rsid w:val="00027ECE"/>
    <w:rsid w:val="00042B19"/>
    <w:rsid w:val="00045C7E"/>
    <w:rsid w:val="0004696F"/>
    <w:rsid w:val="0005093A"/>
    <w:rsid w:val="0005698C"/>
    <w:rsid w:val="00057F5F"/>
    <w:rsid w:val="00060013"/>
    <w:rsid w:val="00060BBE"/>
    <w:rsid w:val="0006315B"/>
    <w:rsid w:val="0006553E"/>
    <w:rsid w:val="0007039F"/>
    <w:rsid w:val="00071A0A"/>
    <w:rsid w:val="00076349"/>
    <w:rsid w:val="00077D88"/>
    <w:rsid w:val="00082998"/>
    <w:rsid w:val="000840E4"/>
    <w:rsid w:val="00085F72"/>
    <w:rsid w:val="00090525"/>
    <w:rsid w:val="0009063E"/>
    <w:rsid w:val="00092514"/>
    <w:rsid w:val="00093EAD"/>
    <w:rsid w:val="00096E9C"/>
    <w:rsid w:val="000B300B"/>
    <w:rsid w:val="000B465C"/>
    <w:rsid w:val="000B5392"/>
    <w:rsid w:val="000C09CC"/>
    <w:rsid w:val="000C21FD"/>
    <w:rsid w:val="000C4E35"/>
    <w:rsid w:val="000D225D"/>
    <w:rsid w:val="000D39C7"/>
    <w:rsid w:val="000D5188"/>
    <w:rsid w:val="000D612E"/>
    <w:rsid w:val="000E0F39"/>
    <w:rsid w:val="000E18B4"/>
    <w:rsid w:val="000E4ACF"/>
    <w:rsid w:val="000E579E"/>
    <w:rsid w:val="000F2F9C"/>
    <w:rsid w:val="000F56E8"/>
    <w:rsid w:val="000F649C"/>
    <w:rsid w:val="000F6BD4"/>
    <w:rsid w:val="00104980"/>
    <w:rsid w:val="00106FA5"/>
    <w:rsid w:val="00107FB5"/>
    <w:rsid w:val="001104B0"/>
    <w:rsid w:val="001108AB"/>
    <w:rsid w:val="00110D6B"/>
    <w:rsid w:val="00122DCC"/>
    <w:rsid w:val="00126D9E"/>
    <w:rsid w:val="001306E2"/>
    <w:rsid w:val="00133519"/>
    <w:rsid w:val="00135194"/>
    <w:rsid w:val="00144050"/>
    <w:rsid w:val="00144475"/>
    <w:rsid w:val="00155100"/>
    <w:rsid w:val="00156ED5"/>
    <w:rsid w:val="00160F52"/>
    <w:rsid w:val="001647A0"/>
    <w:rsid w:val="00171966"/>
    <w:rsid w:val="0018373C"/>
    <w:rsid w:val="00183791"/>
    <w:rsid w:val="00183C44"/>
    <w:rsid w:val="001927D7"/>
    <w:rsid w:val="001A0F65"/>
    <w:rsid w:val="001A10CD"/>
    <w:rsid w:val="001A2F5E"/>
    <w:rsid w:val="001A4BC8"/>
    <w:rsid w:val="001A7F87"/>
    <w:rsid w:val="001B0580"/>
    <w:rsid w:val="001B708E"/>
    <w:rsid w:val="001C0359"/>
    <w:rsid w:val="001C05F2"/>
    <w:rsid w:val="001D1031"/>
    <w:rsid w:val="001D1CEE"/>
    <w:rsid w:val="001D469A"/>
    <w:rsid w:val="001D559A"/>
    <w:rsid w:val="001E0F1D"/>
    <w:rsid w:val="001E1DF1"/>
    <w:rsid w:val="001E2BEE"/>
    <w:rsid w:val="001E5A8A"/>
    <w:rsid w:val="001F0654"/>
    <w:rsid w:val="001F3986"/>
    <w:rsid w:val="001F431B"/>
    <w:rsid w:val="00200E4F"/>
    <w:rsid w:val="00202329"/>
    <w:rsid w:val="00207920"/>
    <w:rsid w:val="002101A2"/>
    <w:rsid w:val="002142C6"/>
    <w:rsid w:val="00215E06"/>
    <w:rsid w:val="00216513"/>
    <w:rsid w:val="002241BB"/>
    <w:rsid w:val="00241BB5"/>
    <w:rsid w:val="002420C2"/>
    <w:rsid w:val="00255747"/>
    <w:rsid w:val="00266397"/>
    <w:rsid w:val="00282147"/>
    <w:rsid w:val="002830BC"/>
    <w:rsid w:val="00290D76"/>
    <w:rsid w:val="00292334"/>
    <w:rsid w:val="00293251"/>
    <w:rsid w:val="00296101"/>
    <w:rsid w:val="002A3B6A"/>
    <w:rsid w:val="002A6AB0"/>
    <w:rsid w:val="002B10DA"/>
    <w:rsid w:val="002B2B1A"/>
    <w:rsid w:val="002B4974"/>
    <w:rsid w:val="002B6E01"/>
    <w:rsid w:val="002C1314"/>
    <w:rsid w:val="002C3008"/>
    <w:rsid w:val="002C43DB"/>
    <w:rsid w:val="002D20E9"/>
    <w:rsid w:val="002E0EC4"/>
    <w:rsid w:val="002E7AB7"/>
    <w:rsid w:val="002F2DFE"/>
    <w:rsid w:val="002F445C"/>
    <w:rsid w:val="0030038D"/>
    <w:rsid w:val="00304973"/>
    <w:rsid w:val="0030513C"/>
    <w:rsid w:val="00306B71"/>
    <w:rsid w:val="003146A1"/>
    <w:rsid w:val="00314782"/>
    <w:rsid w:val="0032165E"/>
    <w:rsid w:val="00321D21"/>
    <w:rsid w:val="00321F36"/>
    <w:rsid w:val="003259DE"/>
    <w:rsid w:val="00325D1D"/>
    <w:rsid w:val="00326B87"/>
    <w:rsid w:val="00327413"/>
    <w:rsid w:val="00330090"/>
    <w:rsid w:val="00335772"/>
    <w:rsid w:val="0034169C"/>
    <w:rsid w:val="003427C7"/>
    <w:rsid w:val="00346B31"/>
    <w:rsid w:val="003531F1"/>
    <w:rsid w:val="00356178"/>
    <w:rsid w:val="00360553"/>
    <w:rsid w:val="0036095B"/>
    <w:rsid w:val="003619DF"/>
    <w:rsid w:val="003627B6"/>
    <w:rsid w:val="00363BB2"/>
    <w:rsid w:val="00371D72"/>
    <w:rsid w:val="00371FEF"/>
    <w:rsid w:val="00372746"/>
    <w:rsid w:val="00373F82"/>
    <w:rsid w:val="0037431A"/>
    <w:rsid w:val="00377EA7"/>
    <w:rsid w:val="00384211"/>
    <w:rsid w:val="00385DD3"/>
    <w:rsid w:val="00392E8F"/>
    <w:rsid w:val="00397BE8"/>
    <w:rsid w:val="00397FA4"/>
    <w:rsid w:val="003A0A5F"/>
    <w:rsid w:val="003A0CA3"/>
    <w:rsid w:val="003A2652"/>
    <w:rsid w:val="003A58B7"/>
    <w:rsid w:val="003B333D"/>
    <w:rsid w:val="003C6385"/>
    <w:rsid w:val="003C70B4"/>
    <w:rsid w:val="003D09FE"/>
    <w:rsid w:val="003D4CE6"/>
    <w:rsid w:val="003D4ED9"/>
    <w:rsid w:val="003D5212"/>
    <w:rsid w:val="003D63AF"/>
    <w:rsid w:val="003E2096"/>
    <w:rsid w:val="003E34F3"/>
    <w:rsid w:val="003E51C3"/>
    <w:rsid w:val="003E5F63"/>
    <w:rsid w:val="003E65B7"/>
    <w:rsid w:val="003F70F3"/>
    <w:rsid w:val="00413907"/>
    <w:rsid w:val="00414B58"/>
    <w:rsid w:val="004167D5"/>
    <w:rsid w:val="00416C49"/>
    <w:rsid w:val="0042189A"/>
    <w:rsid w:val="00422BDA"/>
    <w:rsid w:val="004249B7"/>
    <w:rsid w:val="00427FFD"/>
    <w:rsid w:val="00434B5F"/>
    <w:rsid w:val="00444846"/>
    <w:rsid w:val="004511E4"/>
    <w:rsid w:val="004716C2"/>
    <w:rsid w:val="0047219D"/>
    <w:rsid w:val="00475F7C"/>
    <w:rsid w:val="00476939"/>
    <w:rsid w:val="00481ECF"/>
    <w:rsid w:val="004874BB"/>
    <w:rsid w:val="004901F3"/>
    <w:rsid w:val="00492BCE"/>
    <w:rsid w:val="00494188"/>
    <w:rsid w:val="00496C92"/>
    <w:rsid w:val="004A0B52"/>
    <w:rsid w:val="004A2C6A"/>
    <w:rsid w:val="004A6D83"/>
    <w:rsid w:val="004A7FF4"/>
    <w:rsid w:val="004B5ABC"/>
    <w:rsid w:val="004C204F"/>
    <w:rsid w:val="004C3A61"/>
    <w:rsid w:val="004C3D13"/>
    <w:rsid w:val="004D12D4"/>
    <w:rsid w:val="004D2554"/>
    <w:rsid w:val="004E1CAC"/>
    <w:rsid w:val="004E5F2C"/>
    <w:rsid w:val="004F1FC3"/>
    <w:rsid w:val="00504B04"/>
    <w:rsid w:val="00511D1B"/>
    <w:rsid w:val="00516B11"/>
    <w:rsid w:val="0051716D"/>
    <w:rsid w:val="00517AFB"/>
    <w:rsid w:val="005260FC"/>
    <w:rsid w:val="00526848"/>
    <w:rsid w:val="00533489"/>
    <w:rsid w:val="005357B4"/>
    <w:rsid w:val="00540EF5"/>
    <w:rsid w:val="00544151"/>
    <w:rsid w:val="00545C08"/>
    <w:rsid w:val="0054675D"/>
    <w:rsid w:val="00547B53"/>
    <w:rsid w:val="00551516"/>
    <w:rsid w:val="00552727"/>
    <w:rsid w:val="00557D51"/>
    <w:rsid w:val="00563B0C"/>
    <w:rsid w:val="00567A48"/>
    <w:rsid w:val="0057252A"/>
    <w:rsid w:val="00580D95"/>
    <w:rsid w:val="00582A65"/>
    <w:rsid w:val="00582D4A"/>
    <w:rsid w:val="00590784"/>
    <w:rsid w:val="00592320"/>
    <w:rsid w:val="00592B5C"/>
    <w:rsid w:val="00595A05"/>
    <w:rsid w:val="005A0DC4"/>
    <w:rsid w:val="005A14CF"/>
    <w:rsid w:val="005A377C"/>
    <w:rsid w:val="005B0C92"/>
    <w:rsid w:val="005B284C"/>
    <w:rsid w:val="005B37DF"/>
    <w:rsid w:val="005C5B95"/>
    <w:rsid w:val="005C78D0"/>
    <w:rsid w:val="005D1A7E"/>
    <w:rsid w:val="005D4C00"/>
    <w:rsid w:val="005E6B4F"/>
    <w:rsid w:val="005F4ACC"/>
    <w:rsid w:val="005F543D"/>
    <w:rsid w:val="005F7634"/>
    <w:rsid w:val="005F7D0A"/>
    <w:rsid w:val="00605FE0"/>
    <w:rsid w:val="00607422"/>
    <w:rsid w:val="00614003"/>
    <w:rsid w:val="00620122"/>
    <w:rsid w:val="006269FB"/>
    <w:rsid w:val="00634C5E"/>
    <w:rsid w:val="00636963"/>
    <w:rsid w:val="006405CA"/>
    <w:rsid w:val="006415AE"/>
    <w:rsid w:val="0064165C"/>
    <w:rsid w:val="00641ED6"/>
    <w:rsid w:val="0064288A"/>
    <w:rsid w:val="00642BC5"/>
    <w:rsid w:val="00642C34"/>
    <w:rsid w:val="00644D41"/>
    <w:rsid w:val="00645312"/>
    <w:rsid w:val="00653325"/>
    <w:rsid w:val="00656064"/>
    <w:rsid w:val="00656E13"/>
    <w:rsid w:val="00661C03"/>
    <w:rsid w:val="006644ED"/>
    <w:rsid w:val="00664A76"/>
    <w:rsid w:val="00665841"/>
    <w:rsid w:val="00666605"/>
    <w:rsid w:val="00671C45"/>
    <w:rsid w:val="00672254"/>
    <w:rsid w:val="006738A7"/>
    <w:rsid w:val="0067504D"/>
    <w:rsid w:val="00680692"/>
    <w:rsid w:val="00683757"/>
    <w:rsid w:val="006850CD"/>
    <w:rsid w:val="006965EE"/>
    <w:rsid w:val="006A1B17"/>
    <w:rsid w:val="006A2FBD"/>
    <w:rsid w:val="006A640C"/>
    <w:rsid w:val="006B1820"/>
    <w:rsid w:val="006B6D4B"/>
    <w:rsid w:val="006B6D8A"/>
    <w:rsid w:val="006B7BCD"/>
    <w:rsid w:val="006C26E9"/>
    <w:rsid w:val="006C7934"/>
    <w:rsid w:val="006D4DB3"/>
    <w:rsid w:val="006E0244"/>
    <w:rsid w:val="006E0D4C"/>
    <w:rsid w:val="006F08DD"/>
    <w:rsid w:val="006F6010"/>
    <w:rsid w:val="00700BF4"/>
    <w:rsid w:val="00701169"/>
    <w:rsid w:val="00710822"/>
    <w:rsid w:val="00710DAC"/>
    <w:rsid w:val="00710F05"/>
    <w:rsid w:val="007213E6"/>
    <w:rsid w:val="00723964"/>
    <w:rsid w:val="007263CD"/>
    <w:rsid w:val="00743514"/>
    <w:rsid w:val="00745677"/>
    <w:rsid w:val="00750E84"/>
    <w:rsid w:val="0075504A"/>
    <w:rsid w:val="00761186"/>
    <w:rsid w:val="0076127F"/>
    <w:rsid w:val="007620A0"/>
    <w:rsid w:val="007740F7"/>
    <w:rsid w:val="00784831"/>
    <w:rsid w:val="00790218"/>
    <w:rsid w:val="00790E00"/>
    <w:rsid w:val="00792B1B"/>
    <w:rsid w:val="00794F7D"/>
    <w:rsid w:val="00797A3A"/>
    <w:rsid w:val="00797FDB"/>
    <w:rsid w:val="007A0F58"/>
    <w:rsid w:val="007A108C"/>
    <w:rsid w:val="007A3B60"/>
    <w:rsid w:val="007A4D7C"/>
    <w:rsid w:val="007A5CB9"/>
    <w:rsid w:val="007B029F"/>
    <w:rsid w:val="007B0814"/>
    <w:rsid w:val="007B1701"/>
    <w:rsid w:val="007B186C"/>
    <w:rsid w:val="007B6A4C"/>
    <w:rsid w:val="007B7070"/>
    <w:rsid w:val="007C0DB4"/>
    <w:rsid w:val="007C15C0"/>
    <w:rsid w:val="007C4B31"/>
    <w:rsid w:val="007C4CD6"/>
    <w:rsid w:val="007C55E1"/>
    <w:rsid w:val="007D2B15"/>
    <w:rsid w:val="007D7DD3"/>
    <w:rsid w:val="007E6429"/>
    <w:rsid w:val="007E7CDC"/>
    <w:rsid w:val="007F0847"/>
    <w:rsid w:val="007F1EC2"/>
    <w:rsid w:val="007F3480"/>
    <w:rsid w:val="007F5805"/>
    <w:rsid w:val="007F6340"/>
    <w:rsid w:val="007F702F"/>
    <w:rsid w:val="008028C8"/>
    <w:rsid w:val="008106ED"/>
    <w:rsid w:val="00811B3E"/>
    <w:rsid w:val="00815338"/>
    <w:rsid w:val="008160DD"/>
    <w:rsid w:val="00816A94"/>
    <w:rsid w:val="00821848"/>
    <w:rsid w:val="00824603"/>
    <w:rsid w:val="00824F62"/>
    <w:rsid w:val="0082657A"/>
    <w:rsid w:val="00826C51"/>
    <w:rsid w:val="00831DB3"/>
    <w:rsid w:val="00831EFC"/>
    <w:rsid w:val="00833141"/>
    <w:rsid w:val="00833745"/>
    <w:rsid w:val="008357F8"/>
    <w:rsid w:val="00835E52"/>
    <w:rsid w:val="00836238"/>
    <w:rsid w:val="00837FE1"/>
    <w:rsid w:val="00841270"/>
    <w:rsid w:val="00842BEE"/>
    <w:rsid w:val="00845D95"/>
    <w:rsid w:val="00852C95"/>
    <w:rsid w:val="008569D0"/>
    <w:rsid w:val="00862884"/>
    <w:rsid w:val="008730DC"/>
    <w:rsid w:val="00883D6B"/>
    <w:rsid w:val="008849E0"/>
    <w:rsid w:val="008854CC"/>
    <w:rsid w:val="00886F77"/>
    <w:rsid w:val="00887C09"/>
    <w:rsid w:val="00897AD2"/>
    <w:rsid w:val="008A117E"/>
    <w:rsid w:val="008B1C0A"/>
    <w:rsid w:val="008B3534"/>
    <w:rsid w:val="008B3CD2"/>
    <w:rsid w:val="008B5437"/>
    <w:rsid w:val="008B57E7"/>
    <w:rsid w:val="008B6BDF"/>
    <w:rsid w:val="008D149A"/>
    <w:rsid w:val="008D17BE"/>
    <w:rsid w:val="008D69F8"/>
    <w:rsid w:val="008D721F"/>
    <w:rsid w:val="008D787C"/>
    <w:rsid w:val="008E7E24"/>
    <w:rsid w:val="008F2A63"/>
    <w:rsid w:val="009005C0"/>
    <w:rsid w:val="00904CE8"/>
    <w:rsid w:val="00905A67"/>
    <w:rsid w:val="0091366F"/>
    <w:rsid w:val="009150E7"/>
    <w:rsid w:val="0091662E"/>
    <w:rsid w:val="009167A6"/>
    <w:rsid w:val="00917136"/>
    <w:rsid w:val="0092709B"/>
    <w:rsid w:val="009274B7"/>
    <w:rsid w:val="00927FDE"/>
    <w:rsid w:val="0093445E"/>
    <w:rsid w:val="00935136"/>
    <w:rsid w:val="00945FE2"/>
    <w:rsid w:val="009511C8"/>
    <w:rsid w:val="0095234C"/>
    <w:rsid w:val="00952B63"/>
    <w:rsid w:val="00956357"/>
    <w:rsid w:val="00966336"/>
    <w:rsid w:val="009663B2"/>
    <w:rsid w:val="00967EBA"/>
    <w:rsid w:val="00971EDA"/>
    <w:rsid w:val="00971F67"/>
    <w:rsid w:val="00972F16"/>
    <w:rsid w:val="00974474"/>
    <w:rsid w:val="00974BE7"/>
    <w:rsid w:val="00976B31"/>
    <w:rsid w:val="00985FB6"/>
    <w:rsid w:val="00990C59"/>
    <w:rsid w:val="00991E9A"/>
    <w:rsid w:val="009937DA"/>
    <w:rsid w:val="0099633C"/>
    <w:rsid w:val="009A0A94"/>
    <w:rsid w:val="009A1146"/>
    <w:rsid w:val="009A4EE3"/>
    <w:rsid w:val="009A57A6"/>
    <w:rsid w:val="009B2AF0"/>
    <w:rsid w:val="009B4DDC"/>
    <w:rsid w:val="009C1397"/>
    <w:rsid w:val="009C4BDF"/>
    <w:rsid w:val="009C50B4"/>
    <w:rsid w:val="009C5782"/>
    <w:rsid w:val="009D1EEE"/>
    <w:rsid w:val="009D24FF"/>
    <w:rsid w:val="009E11DD"/>
    <w:rsid w:val="009E1E60"/>
    <w:rsid w:val="009E2156"/>
    <w:rsid w:val="009E3935"/>
    <w:rsid w:val="009E4BD6"/>
    <w:rsid w:val="009E6544"/>
    <w:rsid w:val="009E73FA"/>
    <w:rsid w:val="009F0419"/>
    <w:rsid w:val="009F2717"/>
    <w:rsid w:val="00A02867"/>
    <w:rsid w:val="00A05693"/>
    <w:rsid w:val="00A1427E"/>
    <w:rsid w:val="00A146B4"/>
    <w:rsid w:val="00A15DDD"/>
    <w:rsid w:val="00A15FD5"/>
    <w:rsid w:val="00A17EAC"/>
    <w:rsid w:val="00A20225"/>
    <w:rsid w:val="00A32714"/>
    <w:rsid w:val="00A35FA3"/>
    <w:rsid w:val="00A41E14"/>
    <w:rsid w:val="00A45808"/>
    <w:rsid w:val="00A46816"/>
    <w:rsid w:val="00A54F0D"/>
    <w:rsid w:val="00A609FE"/>
    <w:rsid w:val="00A61E4D"/>
    <w:rsid w:val="00A62E58"/>
    <w:rsid w:val="00A671E7"/>
    <w:rsid w:val="00A67AA6"/>
    <w:rsid w:val="00A75AF5"/>
    <w:rsid w:val="00A777EF"/>
    <w:rsid w:val="00A7783B"/>
    <w:rsid w:val="00A81B5B"/>
    <w:rsid w:val="00A83D26"/>
    <w:rsid w:val="00A86124"/>
    <w:rsid w:val="00AA1E86"/>
    <w:rsid w:val="00AA1ED4"/>
    <w:rsid w:val="00AA29F7"/>
    <w:rsid w:val="00AA4D5E"/>
    <w:rsid w:val="00AA66DF"/>
    <w:rsid w:val="00AA7857"/>
    <w:rsid w:val="00AB3FBB"/>
    <w:rsid w:val="00AB7BC2"/>
    <w:rsid w:val="00AC159C"/>
    <w:rsid w:val="00AC362B"/>
    <w:rsid w:val="00AC483B"/>
    <w:rsid w:val="00AC554E"/>
    <w:rsid w:val="00AC6915"/>
    <w:rsid w:val="00AD0F1A"/>
    <w:rsid w:val="00AD7DBA"/>
    <w:rsid w:val="00AD7F92"/>
    <w:rsid w:val="00AE0647"/>
    <w:rsid w:val="00AE4747"/>
    <w:rsid w:val="00AE50FF"/>
    <w:rsid w:val="00AE5F0A"/>
    <w:rsid w:val="00AE6E6C"/>
    <w:rsid w:val="00AF1919"/>
    <w:rsid w:val="00AF3BBC"/>
    <w:rsid w:val="00B05B60"/>
    <w:rsid w:val="00B07445"/>
    <w:rsid w:val="00B0793A"/>
    <w:rsid w:val="00B11B96"/>
    <w:rsid w:val="00B12A97"/>
    <w:rsid w:val="00B16F6C"/>
    <w:rsid w:val="00B24DAD"/>
    <w:rsid w:val="00B27CE3"/>
    <w:rsid w:val="00B308D8"/>
    <w:rsid w:val="00B40E3B"/>
    <w:rsid w:val="00B42323"/>
    <w:rsid w:val="00B54539"/>
    <w:rsid w:val="00B60C37"/>
    <w:rsid w:val="00B613BE"/>
    <w:rsid w:val="00B62C57"/>
    <w:rsid w:val="00B658B8"/>
    <w:rsid w:val="00B70821"/>
    <w:rsid w:val="00B830F5"/>
    <w:rsid w:val="00B84BBE"/>
    <w:rsid w:val="00B861CA"/>
    <w:rsid w:val="00B9275A"/>
    <w:rsid w:val="00B93B1C"/>
    <w:rsid w:val="00BA1431"/>
    <w:rsid w:val="00BA20C4"/>
    <w:rsid w:val="00BA2B2A"/>
    <w:rsid w:val="00BA405D"/>
    <w:rsid w:val="00BA57F6"/>
    <w:rsid w:val="00BB37A7"/>
    <w:rsid w:val="00BB651F"/>
    <w:rsid w:val="00BB7336"/>
    <w:rsid w:val="00BC15EF"/>
    <w:rsid w:val="00BC5084"/>
    <w:rsid w:val="00BD03DE"/>
    <w:rsid w:val="00BD15A9"/>
    <w:rsid w:val="00BD27F7"/>
    <w:rsid w:val="00BD61F9"/>
    <w:rsid w:val="00BD7799"/>
    <w:rsid w:val="00BE07F3"/>
    <w:rsid w:val="00BE594A"/>
    <w:rsid w:val="00BF10BA"/>
    <w:rsid w:val="00BF4880"/>
    <w:rsid w:val="00C01A81"/>
    <w:rsid w:val="00C0705E"/>
    <w:rsid w:val="00C17B57"/>
    <w:rsid w:val="00C25B2C"/>
    <w:rsid w:val="00C2765C"/>
    <w:rsid w:val="00C31CE4"/>
    <w:rsid w:val="00C41F34"/>
    <w:rsid w:val="00C42329"/>
    <w:rsid w:val="00C42EC8"/>
    <w:rsid w:val="00C43C41"/>
    <w:rsid w:val="00C445F6"/>
    <w:rsid w:val="00C5044D"/>
    <w:rsid w:val="00C510BF"/>
    <w:rsid w:val="00C55BC9"/>
    <w:rsid w:val="00C61EA5"/>
    <w:rsid w:val="00C62E22"/>
    <w:rsid w:val="00C63782"/>
    <w:rsid w:val="00C664CA"/>
    <w:rsid w:val="00C86438"/>
    <w:rsid w:val="00C87F1E"/>
    <w:rsid w:val="00C90750"/>
    <w:rsid w:val="00C925C0"/>
    <w:rsid w:val="00C93B34"/>
    <w:rsid w:val="00C9732F"/>
    <w:rsid w:val="00CA49BE"/>
    <w:rsid w:val="00CA5B5A"/>
    <w:rsid w:val="00CB1029"/>
    <w:rsid w:val="00CC57D6"/>
    <w:rsid w:val="00CC57FF"/>
    <w:rsid w:val="00CC6DC9"/>
    <w:rsid w:val="00CD287C"/>
    <w:rsid w:val="00CD3983"/>
    <w:rsid w:val="00CD464F"/>
    <w:rsid w:val="00CD6535"/>
    <w:rsid w:val="00CD74C4"/>
    <w:rsid w:val="00CE0E83"/>
    <w:rsid w:val="00CE5F41"/>
    <w:rsid w:val="00CF4DEC"/>
    <w:rsid w:val="00D123F0"/>
    <w:rsid w:val="00D13315"/>
    <w:rsid w:val="00D26C20"/>
    <w:rsid w:val="00D30539"/>
    <w:rsid w:val="00D31831"/>
    <w:rsid w:val="00D3278D"/>
    <w:rsid w:val="00D36BF8"/>
    <w:rsid w:val="00D4363C"/>
    <w:rsid w:val="00D44A46"/>
    <w:rsid w:val="00D4555B"/>
    <w:rsid w:val="00D51AE2"/>
    <w:rsid w:val="00D64D99"/>
    <w:rsid w:val="00D67200"/>
    <w:rsid w:val="00D7027A"/>
    <w:rsid w:val="00D7043D"/>
    <w:rsid w:val="00D72459"/>
    <w:rsid w:val="00D76803"/>
    <w:rsid w:val="00D816B6"/>
    <w:rsid w:val="00D860A4"/>
    <w:rsid w:val="00D87C7B"/>
    <w:rsid w:val="00D903D8"/>
    <w:rsid w:val="00D90FE8"/>
    <w:rsid w:val="00D937C7"/>
    <w:rsid w:val="00D9543E"/>
    <w:rsid w:val="00DA0A0C"/>
    <w:rsid w:val="00DB368A"/>
    <w:rsid w:val="00DC4368"/>
    <w:rsid w:val="00DC4E30"/>
    <w:rsid w:val="00DC64E0"/>
    <w:rsid w:val="00DC7C79"/>
    <w:rsid w:val="00DD0104"/>
    <w:rsid w:val="00DD0D22"/>
    <w:rsid w:val="00DD4917"/>
    <w:rsid w:val="00DD73B6"/>
    <w:rsid w:val="00DD76A8"/>
    <w:rsid w:val="00DE08CF"/>
    <w:rsid w:val="00DE22CB"/>
    <w:rsid w:val="00DE73EC"/>
    <w:rsid w:val="00DF0E06"/>
    <w:rsid w:val="00DF2756"/>
    <w:rsid w:val="00DF5D82"/>
    <w:rsid w:val="00DF766C"/>
    <w:rsid w:val="00E00F06"/>
    <w:rsid w:val="00E0357B"/>
    <w:rsid w:val="00E042D7"/>
    <w:rsid w:val="00E04FF5"/>
    <w:rsid w:val="00E10B3B"/>
    <w:rsid w:val="00E12D99"/>
    <w:rsid w:val="00E14D01"/>
    <w:rsid w:val="00E1553D"/>
    <w:rsid w:val="00E242DD"/>
    <w:rsid w:val="00E27712"/>
    <w:rsid w:val="00E27732"/>
    <w:rsid w:val="00E36B89"/>
    <w:rsid w:val="00E411A8"/>
    <w:rsid w:val="00E42794"/>
    <w:rsid w:val="00E43CDF"/>
    <w:rsid w:val="00E46639"/>
    <w:rsid w:val="00E475AE"/>
    <w:rsid w:val="00E5085C"/>
    <w:rsid w:val="00E52845"/>
    <w:rsid w:val="00E61347"/>
    <w:rsid w:val="00E64A8F"/>
    <w:rsid w:val="00E65E97"/>
    <w:rsid w:val="00E678BB"/>
    <w:rsid w:val="00E70D3F"/>
    <w:rsid w:val="00E72336"/>
    <w:rsid w:val="00E762A6"/>
    <w:rsid w:val="00E7752C"/>
    <w:rsid w:val="00E81A12"/>
    <w:rsid w:val="00E8306B"/>
    <w:rsid w:val="00E84577"/>
    <w:rsid w:val="00E856C3"/>
    <w:rsid w:val="00E91DC0"/>
    <w:rsid w:val="00E92FBF"/>
    <w:rsid w:val="00E96F0F"/>
    <w:rsid w:val="00EA2B7F"/>
    <w:rsid w:val="00EA2E3C"/>
    <w:rsid w:val="00EA60CD"/>
    <w:rsid w:val="00EB07F2"/>
    <w:rsid w:val="00EB09F2"/>
    <w:rsid w:val="00EB123A"/>
    <w:rsid w:val="00EB2495"/>
    <w:rsid w:val="00EB78AA"/>
    <w:rsid w:val="00EC25F2"/>
    <w:rsid w:val="00EC2EEA"/>
    <w:rsid w:val="00EC3A6E"/>
    <w:rsid w:val="00EC58D7"/>
    <w:rsid w:val="00ED4E2B"/>
    <w:rsid w:val="00ED7D32"/>
    <w:rsid w:val="00EE38CA"/>
    <w:rsid w:val="00EF1FA4"/>
    <w:rsid w:val="00EF444F"/>
    <w:rsid w:val="00F00468"/>
    <w:rsid w:val="00F00CF3"/>
    <w:rsid w:val="00F02683"/>
    <w:rsid w:val="00F02ED8"/>
    <w:rsid w:val="00F10D85"/>
    <w:rsid w:val="00F11DE2"/>
    <w:rsid w:val="00F13A55"/>
    <w:rsid w:val="00F14A3E"/>
    <w:rsid w:val="00F169E7"/>
    <w:rsid w:val="00F16E4F"/>
    <w:rsid w:val="00F20B74"/>
    <w:rsid w:val="00F24FC9"/>
    <w:rsid w:val="00F25DB8"/>
    <w:rsid w:val="00F26FDE"/>
    <w:rsid w:val="00F272E6"/>
    <w:rsid w:val="00F367B8"/>
    <w:rsid w:val="00F411E8"/>
    <w:rsid w:val="00F42B71"/>
    <w:rsid w:val="00F44602"/>
    <w:rsid w:val="00F47CBB"/>
    <w:rsid w:val="00F55C4E"/>
    <w:rsid w:val="00F626F0"/>
    <w:rsid w:val="00F64AC7"/>
    <w:rsid w:val="00F82AB9"/>
    <w:rsid w:val="00F86486"/>
    <w:rsid w:val="00F86A59"/>
    <w:rsid w:val="00F94216"/>
    <w:rsid w:val="00FA15F0"/>
    <w:rsid w:val="00FA2087"/>
    <w:rsid w:val="00FA498E"/>
    <w:rsid w:val="00FA53F3"/>
    <w:rsid w:val="00FA63B3"/>
    <w:rsid w:val="00FA648D"/>
    <w:rsid w:val="00FB0D8A"/>
    <w:rsid w:val="00FB2862"/>
    <w:rsid w:val="00FC1626"/>
    <w:rsid w:val="00FC2964"/>
    <w:rsid w:val="00FC5BC9"/>
    <w:rsid w:val="00FC60E2"/>
    <w:rsid w:val="00FD1261"/>
    <w:rsid w:val="00FD3F45"/>
    <w:rsid w:val="00FE069B"/>
    <w:rsid w:val="00FE0A65"/>
    <w:rsid w:val="00FE226B"/>
    <w:rsid w:val="00FE334E"/>
    <w:rsid w:val="00FE736C"/>
    <w:rsid w:val="00FF20D9"/>
    <w:rsid w:val="00FF5F0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97293B-73E4-48F7-9F21-81A52137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D7D32"/>
    <w:rPr>
      <w:rFonts w:ascii="Arial" w:hAnsi="Arial"/>
      <w:lang w:val="en-GB"/>
    </w:rPr>
  </w:style>
  <w:style w:type="paragraph" w:styleId="Ttulo1">
    <w:name w:val="heading 1"/>
    <w:basedOn w:val="Normal"/>
    <w:next w:val="Textoindependiente"/>
    <w:qFormat/>
    <w:pPr>
      <w:pageBreakBefore/>
      <w:numPr>
        <w:numId w:val="1"/>
      </w:numPr>
      <w:spacing w:before="240" w:after="120"/>
      <w:ind w:left="907" w:hanging="907"/>
      <w:outlineLvl w:val="0"/>
    </w:pPr>
    <w:rPr>
      <w:rFonts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2"/>
      </w:numPr>
      <w:spacing w:before="240" w:after="120"/>
      <w:ind w:left="907" w:hanging="907"/>
      <w:outlineLvl w:val="1"/>
    </w:pPr>
    <w:rPr>
      <w:rFonts w:cs="Arial"/>
      <w:b/>
      <w:bCs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3"/>
      </w:numPr>
      <w:spacing w:before="240" w:after="120"/>
      <w:ind w:left="907" w:hanging="907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4"/>
      </w:numPr>
      <w:spacing w:before="240" w:after="120"/>
      <w:ind w:left="907" w:hanging="907"/>
      <w:outlineLvl w:val="3"/>
    </w:pPr>
    <w:rPr>
      <w:rFonts w:cs="Arial"/>
      <w:b/>
      <w:bCs/>
      <w:sz w:val="22"/>
      <w:szCs w:val="22"/>
    </w:r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5"/>
      </w:numPr>
      <w:spacing w:before="240" w:after="120"/>
      <w:ind w:left="907" w:hanging="907"/>
      <w:outlineLvl w:val="4"/>
    </w:pPr>
    <w:rPr>
      <w:rFonts w:cs="Arial"/>
      <w:b/>
      <w:bCs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6"/>
      </w:numPr>
      <w:spacing w:before="160" w:after="80"/>
      <w:ind w:left="2074" w:hanging="1152"/>
      <w:outlineLvl w:val="5"/>
    </w:pPr>
    <w:rPr>
      <w:rFonts w:cs="Arial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7"/>
      </w:numPr>
      <w:spacing w:before="160" w:after="80"/>
      <w:ind w:left="1988" w:hanging="1066"/>
      <w:outlineLvl w:val="6"/>
    </w:pPr>
    <w:rPr>
      <w:rFonts w:cs="Arial"/>
      <w:b/>
      <w:bCs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8"/>
      </w:numPr>
      <w:spacing w:before="160" w:after="80"/>
      <w:ind w:left="2347" w:hanging="1440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9"/>
      </w:numPr>
      <w:spacing w:before="160" w:after="80"/>
      <w:ind w:left="2347" w:hanging="1440"/>
      <w:outlineLvl w:val="8"/>
    </w:pPr>
    <w:rPr>
      <w:rFonts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endix">
    <w:name w:val="Appendix"/>
    <w:basedOn w:val="Normal"/>
    <w:next w:val="Textoindependiente"/>
    <w:pPr>
      <w:pageBreakBefore/>
      <w:spacing w:before="240" w:after="120"/>
    </w:pPr>
    <w:rPr>
      <w:rFonts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  <w:ind w:left="907"/>
    </w:pPr>
    <w:rPr>
      <w:lang w:eastAsia="x-none"/>
    </w:r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Piedepgina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Encabezado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Nmerodepgina">
    <w:name w:val="page number"/>
    <w:basedOn w:val="Fuentedeprrafopredeter"/>
  </w:style>
  <w:style w:type="paragraph" w:customStyle="1" w:styleId="Phase">
    <w:name w:val="Phase"/>
    <w:basedOn w:val="Normal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Textoindependient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DC1">
    <w:name w:val="toc 1"/>
    <w:basedOn w:val="Normal"/>
    <w:next w:val="Normal"/>
    <w:autoRedefine/>
    <w:uiPriority w:val="39"/>
    <w:rsid w:val="009D24FF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leader="dot" w:pos="8640"/>
      </w:tabs>
      <w:ind w:left="1260" w:right="720" w:hanging="540"/>
    </w:pPr>
  </w:style>
  <w:style w:type="paragraph" w:styleId="TDC4">
    <w:name w:val="toc 4"/>
    <w:basedOn w:val="Normal"/>
    <w:next w:val="Normal"/>
    <w:autoRedefine/>
    <w:semiHidden/>
    <w:pPr>
      <w:tabs>
        <w:tab w:val="right" w:leader="dot" w:pos="8640"/>
      </w:tabs>
      <w:ind w:left="1980" w:right="720" w:hanging="720"/>
    </w:pPr>
    <w:rPr>
      <w:noProof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640"/>
      </w:tabs>
      <w:ind w:left="2880" w:right="720" w:hanging="900"/>
    </w:pPr>
    <w:rPr>
      <w:noProof/>
    </w:rPr>
  </w:style>
  <w:style w:type="paragraph" w:styleId="TDC6">
    <w:name w:val="toc 6"/>
    <w:basedOn w:val="TDC5"/>
    <w:next w:val="Normal"/>
    <w:autoRedefine/>
    <w:semiHidden/>
    <w:pPr>
      <w:tabs>
        <w:tab w:val="left" w:pos="2880"/>
      </w:tabs>
    </w:pPr>
  </w:style>
  <w:style w:type="paragraph" w:styleId="TDC7">
    <w:name w:val="toc 7"/>
    <w:basedOn w:val="TDC5"/>
    <w:next w:val="Normal"/>
    <w:autoRedefine/>
    <w:semiHidden/>
    <w:pPr>
      <w:ind w:left="3420" w:hanging="1440"/>
    </w:pPr>
  </w:style>
  <w:style w:type="paragraph" w:styleId="TDC8">
    <w:name w:val="toc 8"/>
    <w:basedOn w:val="TDC5"/>
    <w:next w:val="Normal"/>
    <w:autoRedefine/>
    <w:semiHidden/>
    <w:pPr>
      <w:ind w:left="3420" w:hanging="1440"/>
    </w:pPr>
  </w:style>
  <w:style w:type="paragraph" w:styleId="TDC9">
    <w:name w:val="toc 9"/>
    <w:basedOn w:val="TDC5"/>
    <w:next w:val="Normal"/>
    <w:autoRedefine/>
    <w:semiHidden/>
    <w:pPr>
      <w:ind w:left="3420" w:hanging="1440"/>
    </w:pPr>
  </w:style>
  <w:style w:type="paragraph" w:customStyle="1" w:styleId="Topic">
    <w:name w:val="Topic"/>
    <w:basedOn w:val="Normal"/>
    <w:next w:val="Textoindependiente"/>
    <w:pPr>
      <w:keepNext/>
      <w:spacing w:before="240" w:after="12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Textonotapie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  <w:szCs w:val="22"/>
    </w:rPr>
  </w:style>
  <w:style w:type="paragraph" w:customStyle="1" w:styleId="Header1">
    <w:name w:val="Header1"/>
    <w:basedOn w:val="Encabezado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cs="Arial"/>
      <w:b/>
      <w:bCs/>
      <w:i/>
      <w:iCs/>
      <w:sz w:val="18"/>
      <w:szCs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cs="Arial"/>
      <w:b/>
      <w:bCs/>
      <w:sz w:val="18"/>
      <w:szCs w:val="18"/>
    </w:r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rsid w:val="00476939"/>
    <w:pPr>
      <w:suppressAutoHyphens/>
      <w:spacing w:before="20" w:after="20" w:line="200" w:lineRule="exact"/>
      <w:ind w:right="28"/>
    </w:pPr>
    <w:rPr>
      <w:sz w:val="16"/>
      <w:lang w:val="en-US" w:eastAsia="en-US"/>
    </w:rPr>
  </w:style>
  <w:style w:type="table" w:styleId="Tablaconcuadrcula">
    <w:name w:val="Table Grid"/>
    <w:basedOn w:val="Tablanormal"/>
    <w:rsid w:val="00C4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Bullets">
    <w:name w:val="Table-Bullets"/>
    <w:basedOn w:val="Normal"/>
    <w:rsid w:val="00824603"/>
    <w:pPr>
      <w:numPr>
        <w:numId w:val="10"/>
      </w:numPr>
      <w:suppressAutoHyphens/>
      <w:spacing w:before="20" w:after="20" w:line="200" w:lineRule="exact"/>
    </w:pPr>
    <w:rPr>
      <w:sz w:val="16"/>
      <w:lang w:val="en-US" w:eastAsia="en-US"/>
    </w:rPr>
  </w:style>
  <w:style w:type="character" w:customStyle="1" w:styleId="TextoindependienteCar">
    <w:name w:val="Texto independiente Car"/>
    <w:link w:val="Textoindependiente"/>
    <w:rsid w:val="00F26FDE"/>
    <w:rPr>
      <w:rFonts w:ascii="Arial" w:hAnsi="Arial"/>
      <w:lang w:val="en-GB"/>
    </w:rPr>
  </w:style>
  <w:style w:type="paragraph" w:styleId="Prrafodelista">
    <w:name w:val="List Paragraph"/>
    <w:basedOn w:val="Normal"/>
    <w:uiPriority w:val="34"/>
    <w:qFormat/>
    <w:rsid w:val="009E2156"/>
    <w:pPr>
      <w:ind w:left="708"/>
    </w:pPr>
  </w:style>
  <w:style w:type="character" w:styleId="Hipervnculo">
    <w:name w:val="Hyperlink"/>
    <w:rsid w:val="00815338"/>
    <w:rPr>
      <w:color w:val="0000FF"/>
      <w:u w:val="single"/>
    </w:rPr>
  </w:style>
  <w:style w:type="character" w:customStyle="1" w:styleId="apple-converted-space">
    <w:name w:val="apple-converted-space"/>
    <w:rsid w:val="002C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5-COM\M&#233;todos\Trabajo\HTML\COM\Espa&#241;ol\Entregables\Arreglo%20de%20plantillas%20doc\COM_PLA_GNRAL_v2r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2D3D8-B4EB-4ECF-B345-B6F4E280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COM_PLA_GNRAL_v2r0.dot</Template>
  <TotalTime>152</TotalTime>
  <Pages>10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Externalización del mantenimiento y evolución de aplicaciones del ICO</vt:lpstr>
    </vt:vector>
  </TitlesOfParts>
  <Company>© 2011 - everis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Externalización del mantenimiento y evolución de aplicaciones del ICO</dc:title>
  <dc:subject>Acta de Reunión de Seguimiento</dc:subject>
  <dc:creator>everis</dc:creator>
  <cp:keywords/>
  <cp:lastModifiedBy>Cristian Botella Hurtado</cp:lastModifiedBy>
  <cp:revision>17</cp:revision>
  <cp:lastPrinted>2012-05-24T09:52:00Z</cp:lastPrinted>
  <dcterms:created xsi:type="dcterms:W3CDTF">2017-10-04T15:18:00Z</dcterms:created>
  <dcterms:modified xsi:type="dcterms:W3CDTF">2017-10-09T11:27:00Z</dcterms:modified>
</cp:coreProperties>
</file>