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"/>
        <w:gridCol w:w="731"/>
        <w:gridCol w:w="2298"/>
        <w:gridCol w:w="992"/>
        <w:gridCol w:w="1134"/>
        <w:gridCol w:w="709"/>
        <w:gridCol w:w="425"/>
        <w:gridCol w:w="1282"/>
      </w:tblGrid>
      <w:tr w:rsidR="0018373C" w:rsidRPr="009A4EE3" w:rsidTr="004716C2">
        <w:trPr>
          <w:trHeight w:val="1266"/>
        </w:trPr>
        <w:tc>
          <w:tcPr>
            <w:tcW w:w="16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73C" w:rsidRPr="009005C0" w:rsidRDefault="00090525" w:rsidP="00AF3BBC">
            <w:pPr>
              <w:jc w:val="center"/>
              <w:rPr>
                <w:lang w:val="es-ES"/>
              </w:rPr>
            </w:pPr>
            <w:r w:rsidRPr="006346D6">
              <w:rPr>
                <w:noProof/>
                <w:lang w:val="es-ES"/>
              </w:rPr>
              <w:drawing>
                <wp:inline distT="0" distB="0" distL="0" distR="0">
                  <wp:extent cx="943610" cy="662305"/>
                  <wp:effectExtent l="0" t="0" r="8890" b="4445"/>
                  <wp:docPr id="1" name="Imagen 1" descr="everis RGB 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veris RGB 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2336" w:rsidRDefault="00E72336" w:rsidP="00AF3BBC">
            <w:pPr>
              <w:jc w:val="center"/>
              <w:rPr>
                <w:rFonts w:cs="Arial"/>
                <w:lang w:val="es-ES"/>
              </w:rPr>
            </w:pPr>
          </w:p>
          <w:p w:rsidR="0018373C" w:rsidRPr="009005C0" w:rsidRDefault="0018373C" w:rsidP="00AF3BBC">
            <w:pPr>
              <w:jc w:val="center"/>
              <w:rPr>
                <w:lang w:val="es-ES"/>
              </w:rPr>
            </w:pPr>
            <w:r w:rsidRPr="009005C0">
              <w:rPr>
                <w:lang w:val="es-ES"/>
              </w:rPr>
              <w:fldChar w:fldCharType="begin"/>
            </w:r>
            <w:r w:rsidRPr="009005C0">
              <w:rPr>
                <w:lang w:val="es-ES"/>
              </w:rPr>
              <w:instrText xml:space="preserve"> DOCPROPERTY "Keywords"  \* MERGEFORMAT </w:instrText>
            </w:r>
            <w:r w:rsidRPr="009005C0">
              <w:rPr>
                <w:lang w:val="es-ES"/>
              </w:rPr>
              <w:fldChar w:fldCharType="end"/>
            </w:r>
          </w:p>
        </w:tc>
        <w:tc>
          <w:tcPr>
            <w:tcW w:w="51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73C" w:rsidRPr="009005C0" w:rsidRDefault="0018373C" w:rsidP="0018373C">
            <w:pPr>
              <w:spacing w:before="120" w:after="240"/>
              <w:rPr>
                <w:i/>
                <w:sz w:val="28"/>
                <w:lang w:val="es-ES"/>
              </w:rPr>
            </w:pPr>
            <w:r w:rsidRPr="009005C0">
              <w:rPr>
                <w:iCs/>
                <w:sz w:val="28"/>
                <w:lang w:val="es-ES"/>
              </w:rPr>
              <w:fldChar w:fldCharType="begin"/>
            </w:r>
            <w:r w:rsidRPr="009005C0">
              <w:rPr>
                <w:iCs/>
                <w:sz w:val="28"/>
                <w:lang w:val="es-ES"/>
              </w:rPr>
              <w:instrText xml:space="preserve"> TITLE  \* FirstCap  \* MERGEFORMAT </w:instrText>
            </w:r>
            <w:r w:rsidRPr="009005C0">
              <w:rPr>
                <w:iCs/>
                <w:sz w:val="28"/>
                <w:lang w:val="es-ES"/>
              </w:rPr>
              <w:fldChar w:fldCharType="separate"/>
            </w:r>
            <w:r w:rsidR="004716C2">
              <w:rPr>
                <w:iCs/>
                <w:sz w:val="28"/>
                <w:lang w:val="es-ES"/>
              </w:rPr>
              <w:t>Externalización del mantenimiento y evolución de aplicaciones del ICO</w:t>
            </w:r>
            <w:r w:rsidRPr="009005C0">
              <w:rPr>
                <w:iCs/>
                <w:sz w:val="28"/>
                <w:lang w:val="es-ES"/>
              </w:rPr>
              <w:fldChar w:fldCharType="end"/>
            </w:r>
          </w:p>
          <w:p w:rsidR="0018373C" w:rsidRPr="009005C0" w:rsidRDefault="002241BB">
            <w:pPr>
              <w:spacing w:before="120" w:after="240"/>
              <w:rPr>
                <w:iCs/>
                <w:sz w:val="28"/>
                <w:lang w:val="es-ES"/>
              </w:rPr>
            </w:pPr>
            <w:r w:rsidRPr="002241BB">
              <w:rPr>
                <w:iCs/>
                <w:sz w:val="28"/>
                <w:lang w:val="es-ES"/>
              </w:rPr>
              <w:t>Acta Reunión de seguimiento semanal de proyecto</w:t>
            </w:r>
            <w:r w:rsidR="0018373C" w:rsidRPr="009005C0">
              <w:rPr>
                <w:iCs/>
                <w:sz w:val="28"/>
                <w:lang w:val="es-ES"/>
              </w:rPr>
              <w:fldChar w:fldCharType="begin"/>
            </w:r>
            <w:r w:rsidR="0018373C" w:rsidRPr="009005C0">
              <w:rPr>
                <w:iCs/>
                <w:sz w:val="28"/>
                <w:lang w:val="es-ES"/>
              </w:rPr>
              <w:instrText xml:space="preserve"> DOCPROPERTY "Keywords"  \* MERGEFORMAT </w:instrText>
            </w:r>
            <w:r w:rsidR="0018373C" w:rsidRPr="009005C0">
              <w:rPr>
                <w:iCs/>
                <w:sz w:val="28"/>
                <w:lang w:val="es-ES"/>
              </w:rPr>
              <w:fldChar w:fldCharType="end"/>
            </w:r>
          </w:p>
        </w:tc>
        <w:tc>
          <w:tcPr>
            <w:tcW w:w="1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8373C" w:rsidRPr="009005C0" w:rsidRDefault="0018373C" w:rsidP="00AF3BBC">
            <w:pPr>
              <w:jc w:val="center"/>
              <w:rPr>
                <w:noProof/>
                <w:lang w:val="es-ES"/>
              </w:rPr>
            </w:pPr>
            <w:r w:rsidRPr="009005C0">
              <w:rPr>
                <w:noProof/>
                <w:lang w:val="es-ES"/>
              </w:rPr>
              <w:fldChar w:fldCharType="begin"/>
            </w:r>
            <w:r w:rsidRPr="009005C0">
              <w:rPr>
                <w:noProof/>
                <w:lang w:val="es-ES"/>
              </w:rPr>
              <w:instrText xml:space="preserve"> KEYWORDS   \* MERGEFORMAT </w:instrText>
            </w:r>
            <w:r w:rsidRPr="009005C0">
              <w:rPr>
                <w:noProof/>
                <w:lang w:val="es-ES"/>
              </w:rPr>
              <w:fldChar w:fldCharType="end"/>
            </w:r>
          </w:p>
        </w:tc>
      </w:tr>
      <w:tr w:rsidR="0018373C" w:rsidRPr="009005C0">
        <w:trPr>
          <w:tblHeader/>
        </w:trPr>
        <w:tc>
          <w:tcPr>
            <w:tcW w:w="8478" w:type="dxa"/>
            <w:gridSpan w:val="8"/>
            <w:tcBorders>
              <w:top w:val="single" w:sz="4" w:space="0" w:color="auto"/>
            </w:tcBorders>
          </w:tcPr>
          <w:p w:rsidR="0018373C" w:rsidRPr="009005C0" w:rsidRDefault="008B57E7">
            <w:pPr>
              <w:pStyle w:val="BlockTitle"/>
              <w:rPr>
                <w:lang w:val="es-ES"/>
              </w:rPr>
            </w:pPr>
            <w:r w:rsidRPr="009005C0">
              <w:rPr>
                <w:lang w:val="es-ES"/>
              </w:rPr>
              <w:t>Resumen</w:t>
            </w:r>
          </w:p>
        </w:tc>
      </w:tr>
      <w:tr w:rsidR="0018373C" w:rsidRPr="009A4EE3">
        <w:trPr>
          <w:tblHeader/>
        </w:trPr>
        <w:tc>
          <w:tcPr>
            <w:tcW w:w="8478" w:type="dxa"/>
            <w:gridSpan w:val="8"/>
          </w:tcPr>
          <w:p w:rsidR="0018373C" w:rsidRPr="009005C0" w:rsidRDefault="00A1427E" w:rsidP="00CD3983">
            <w:pPr>
              <w:spacing w:before="60" w:after="120"/>
              <w:rPr>
                <w:lang w:val="es-ES"/>
              </w:rPr>
            </w:pPr>
            <w:r>
              <w:rPr>
                <w:lang w:val="es-ES"/>
              </w:rPr>
              <w:t xml:space="preserve">Reunión de Seguimiento </w:t>
            </w:r>
            <w:r w:rsidR="00E27712">
              <w:rPr>
                <w:lang w:val="es-ES"/>
              </w:rPr>
              <w:t>semanal</w:t>
            </w:r>
            <w:r w:rsidR="001E0F1D">
              <w:rPr>
                <w:lang w:val="es-ES"/>
              </w:rPr>
              <w:t xml:space="preserve"> mantenida el </w:t>
            </w:r>
            <w:r w:rsidR="00CD3983">
              <w:rPr>
                <w:lang w:val="es-ES"/>
              </w:rPr>
              <w:t>27</w:t>
            </w:r>
            <w:r w:rsidR="00EF1FA4">
              <w:rPr>
                <w:lang w:val="es-ES"/>
              </w:rPr>
              <w:t xml:space="preserve"> </w:t>
            </w:r>
            <w:r w:rsidR="00C86438">
              <w:rPr>
                <w:lang w:val="es-ES"/>
              </w:rPr>
              <w:t xml:space="preserve">de </w:t>
            </w:r>
            <w:r w:rsidR="00CD3983">
              <w:rPr>
                <w:lang w:val="es-ES"/>
              </w:rPr>
              <w:t>Septiembre</w:t>
            </w:r>
            <w:r w:rsidR="00B9275A">
              <w:rPr>
                <w:lang w:val="es-ES"/>
              </w:rPr>
              <w:t xml:space="preserve"> de 2017</w:t>
            </w:r>
            <w:r w:rsidR="00ED4E2B">
              <w:rPr>
                <w:lang w:val="es-ES"/>
              </w:rPr>
              <w:t xml:space="preserve"> </w:t>
            </w:r>
            <w:r w:rsidR="0091366F">
              <w:rPr>
                <w:lang w:val="es-ES"/>
              </w:rPr>
              <w:t xml:space="preserve"> en el CAR de Alicante</w:t>
            </w:r>
            <w:r w:rsidR="00E61347">
              <w:rPr>
                <w:lang w:val="es-ES"/>
              </w:rPr>
              <w:t xml:space="preserve"> e instalaciones de ICO.</w:t>
            </w:r>
          </w:p>
        </w:tc>
      </w:tr>
      <w:tr w:rsidR="0018373C" w:rsidRPr="009005C0">
        <w:trPr>
          <w:tblHeader/>
        </w:trPr>
        <w:tc>
          <w:tcPr>
            <w:tcW w:w="8478" w:type="dxa"/>
            <w:gridSpan w:val="8"/>
            <w:tcBorders>
              <w:bottom w:val="single" w:sz="4" w:space="0" w:color="auto"/>
            </w:tcBorders>
          </w:tcPr>
          <w:p w:rsidR="0018373C" w:rsidRPr="009005C0" w:rsidRDefault="008B57E7">
            <w:pPr>
              <w:pStyle w:val="BlockTitle"/>
              <w:rPr>
                <w:lang w:val="es-ES"/>
              </w:rPr>
            </w:pPr>
            <w:r w:rsidRPr="009005C0">
              <w:rPr>
                <w:lang w:val="es-ES"/>
              </w:rPr>
              <w:t>Registro de modificaciones</w:t>
            </w:r>
          </w:p>
        </w:tc>
      </w:tr>
      <w:tr w:rsidR="008B57E7" w:rsidRPr="009005C0"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3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Descripción [o descripción de cambios]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Autor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Fecha creación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Aprobado por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80" w:after="40"/>
              <w:rPr>
                <w:rFonts w:cs="Arial"/>
                <w:b/>
                <w:sz w:val="16"/>
                <w:szCs w:val="16"/>
                <w:lang w:val="es-ES"/>
              </w:rPr>
            </w:pPr>
            <w:r w:rsidRPr="009005C0">
              <w:rPr>
                <w:rFonts w:cs="Arial"/>
                <w:b/>
                <w:sz w:val="16"/>
                <w:szCs w:val="16"/>
                <w:lang w:val="es-ES"/>
              </w:rPr>
              <w:t>Fecha aprobación</w:t>
            </w:r>
          </w:p>
        </w:tc>
      </w:tr>
      <w:tr w:rsidR="008B57E7" w:rsidRPr="009005C0"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E1553D" w:rsidP="00E1553D">
            <w:pPr>
              <w:spacing w:before="60" w:after="20"/>
              <w:jc w:val="center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1.0</w:t>
            </w:r>
          </w:p>
        </w:tc>
        <w:tc>
          <w:tcPr>
            <w:tcW w:w="3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FC1626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Inicial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516B11" w:rsidP="00516B11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  <w:proofErr w:type="spellStart"/>
            <w:r>
              <w:rPr>
                <w:rFonts w:cs="Arial"/>
                <w:sz w:val="16"/>
                <w:szCs w:val="16"/>
                <w:lang w:val="es-ES"/>
              </w:rPr>
              <w:t>e</w:t>
            </w:r>
            <w:r w:rsidR="00FC1626">
              <w:rPr>
                <w:rFonts w:cs="Arial"/>
                <w:sz w:val="16"/>
                <w:szCs w:val="16"/>
                <w:lang w:val="es-ES"/>
              </w:rPr>
              <w:t>veris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CD3983" w:rsidP="009C4BDF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27</w:t>
            </w:r>
            <w:r w:rsidR="002C43DB">
              <w:rPr>
                <w:rFonts w:cs="Arial"/>
                <w:sz w:val="16"/>
                <w:szCs w:val="16"/>
                <w:lang w:val="es-ES"/>
              </w:rPr>
              <w:t>-</w:t>
            </w:r>
            <w:r>
              <w:rPr>
                <w:rFonts w:cs="Arial"/>
                <w:sz w:val="16"/>
                <w:szCs w:val="16"/>
                <w:lang w:val="es-ES"/>
              </w:rPr>
              <w:t>09</w:t>
            </w:r>
            <w:r w:rsidR="004A2C6A">
              <w:rPr>
                <w:rFonts w:cs="Arial"/>
                <w:sz w:val="16"/>
                <w:szCs w:val="16"/>
                <w:lang w:val="es-ES"/>
              </w:rPr>
              <w:t>-2017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8B57E7" w:rsidRPr="009005C0"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0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8B57E7" w:rsidRPr="009005C0" w:rsidRDefault="008B57E7" w:rsidP="00AF3BBC">
            <w:pPr>
              <w:spacing w:before="60" w:after="20"/>
              <w:rPr>
                <w:rFonts w:cs="Arial"/>
                <w:sz w:val="16"/>
                <w:szCs w:val="16"/>
                <w:lang w:val="es-ES"/>
              </w:rPr>
            </w:pPr>
          </w:p>
        </w:tc>
      </w:tr>
    </w:tbl>
    <w:p w:rsidR="00AF3BBC" w:rsidRPr="009005C0" w:rsidRDefault="00AF3BBC" w:rsidP="008B57E7">
      <w:pPr>
        <w:pStyle w:val="BlockTitle"/>
        <w:rPr>
          <w:lang w:val="es-ES"/>
        </w:rPr>
      </w:pPr>
      <w:r w:rsidRPr="009005C0">
        <w:rPr>
          <w:lang w:val="es-ES"/>
        </w:rPr>
        <w:t>Conten</w:t>
      </w:r>
      <w:r w:rsidR="008B57E7" w:rsidRPr="009005C0">
        <w:rPr>
          <w:lang w:val="es-ES"/>
        </w:rPr>
        <w:t>ido</w:t>
      </w:r>
    </w:p>
    <w:p w:rsidR="00D67200" w:rsidRPr="00012705" w:rsidRDefault="009D24FF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>
        <w:rPr>
          <w:b w:val="0"/>
          <w:lang w:val="es-ES"/>
        </w:rPr>
        <w:fldChar w:fldCharType="begin"/>
      </w:r>
      <w:r>
        <w:rPr>
          <w:b w:val="0"/>
          <w:lang w:val="es-ES"/>
        </w:rPr>
        <w:instrText xml:space="preserve"> TOC \o "1-3" </w:instrText>
      </w:r>
      <w:r>
        <w:rPr>
          <w:b w:val="0"/>
          <w:lang w:val="es-ES"/>
        </w:rPr>
        <w:fldChar w:fldCharType="separate"/>
      </w:r>
      <w:r w:rsidR="00D67200" w:rsidRPr="00336E75">
        <w:rPr>
          <w:lang w:val="es-ES"/>
        </w:rPr>
        <w:t>1.</w:t>
      </w:r>
      <w:r w:rsidR="00D67200"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="00D67200" w:rsidRPr="00336E75">
        <w:rPr>
          <w:lang w:val="es-ES"/>
        </w:rPr>
        <w:t>Información de la Reunión</w:t>
      </w:r>
      <w:r w:rsidR="00D67200">
        <w:tab/>
      </w:r>
      <w:r w:rsidR="00D67200">
        <w:fldChar w:fldCharType="begin"/>
      </w:r>
      <w:r w:rsidR="00D67200">
        <w:instrText xml:space="preserve"> PAGEREF _Toc469557745 \h </w:instrText>
      </w:r>
      <w:r w:rsidR="00D67200">
        <w:fldChar w:fldCharType="separate"/>
      </w:r>
      <w:r w:rsidR="00D67200">
        <w:t>2</w:t>
      </w:r>
      <w:r w:rsidR="00D67200"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2.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Agenda</w:t>
      </w:r>
      <w:r>
        <w:tab/>
      </w:r>
      <w:r>
        <w:fldChar w:fldCharType="begin"/>
      </w:r>
      <w:r>
        <w:instrText xml:space="preserve"> PAGEREF _Toc469557746 \h </w:instrText>
      </w:r>
      <w:r>
        <w:fldChar w:fldCharType="separate"/>
      </w:r>
      <w:r>
        <w:t>3</w:t>
      </w:r>
      <w:r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3.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Temas corporativos</w:t>
      </w:r>
      <w:r>
        <w:tab/>
      </w:r>
      <w:r>
        <w:fldChar w:fldCharType="begin"/>
      </w:r>
      <w:r>
        <w:instrText xml:space="preserve"> PAGEREF _Toc469557747 \h </w:instrText>
      </w:r>
      <w:r>
        <w:fldChar w:fldCharType="separate"/>
      </w:r>
      <w:r>
        <w:t>4</w:t>
      </w:r>
      <w:r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4.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Temas Tratados</w:t>
      </w:r>
      <w:r>
        <w:tab/>
      </w:r>
      <w:r>
        <w:fldChar w:fldCharType="begin"/>
      </w:r>
      <w:r>
        <w:instrText xml:space="preserve"> PAGEREF _Toc469557748 \h </w:instrText>
      </w:r>
      <w:r>
        <w:fldChar w:fldCharType="separate"/>
      </w:r>
      <w:r>
        <w:t>5</w:t>
      </w:r>
      <w:r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5.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Riesgos</w:t>
      </w:r>
      <w:r>
        <w:tab/>
      </w:r>
      <w:r>
        <w:fldChar w:fldCharType="begin"/>
      </w:r>
      <w:r>
        <w:instrText xml:space="preserve"> PAGEREF _Toc469557749 \h </w:instrText>
      </w:r>
      <w:r>
        <w:fldChar w:fldCharType="separate"/>
      </w:r>
      <w:r>
        <w:t>6</w:t>
      </w:r>
      <w:r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6.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Acuerdos</w:t>
      </w:r>
      <w:r>
        <w:tab/>
      </w:r>
      <w:r>
        <w:fldChar w:fldCharType="begin"/>
      </w:r>
      <w:r>
        <w:instrText xml:space="preserve"> PAGEREF _Toc469557750 \h </w:instrText>
      </w:r>
      <w:r>
        <w:fldChar w:fldCharType="separate"/>
      </w:r>
      <w:r>
        <w:t>7</w:t>
      </w:r>
      <w:r>
        <w:fldChar w:fldCharType="end"/>
      </w:r>
    </w:p>
    <w:p w:rsidR="00D67200" w:rsidRPr="00012705" w:rsidRDefault="00D67200">
      <w:pPr>
        <w:pStyle w:val="TDC1"/>
        <w:rPr>
          <w:rFonts w:ascii="Calibri" w:hAnsi="Calibri"/>
          <w:b w:val="0"/>
          <w:sz w:val="22"/>
          <w:szCs w:val="22"/>
          <w:lang w:val="es-ES"/>
        </w:rPr>
      </w:pPr>
      <w:r w:rsidRPr="00336E75">
        <w:rPr>
          <w:lang w:val="es-ES"/>
        </w:rPr>
        <w:t>7.</w:t>
      </w:r>
      <w:r w:rsidRPr="00012705">
        <w:rPr>
          <w:rFonts w:ascii="Calibri" w:hAnsi="Calibri"/>
          <w:b w:val="0"/>
          <w:sz w:val="22"/>
          <w:szCs w:val="22"/>
          <w:lang w:val="es-ES"/>
        </w:rPr>
        <w:tab/>
      </w:r>
      <w:r w:rsidRPr="00336E75">
        <w:rPr>
          <w:lang w:val="es-ES"/>
        </w:rPr>
        <w:t>Puntos Pendientes</w:t>
      </w:r>
      <w:r>
        <w:tab/>
      </w:r>
      <w:r>
        <w:fldChar w:fldCharType="begin"/>
      </w:r>
      <w:r>
        <w:instrText xml:space="preserve"> PAGEREF _Toc469557751 \h </w:instrText>
      </w:r>
      <w:r>
        <w:fldChar w:fldCharType="separate"/>
      </w:r>
      <w:r>
        <w:t>8</w:t>
      </w:r>
      <w:r>
        <w:fldChar w:fldCharType="end"/>
      </w:r>
    </w:p>
    <w:p w:rsidR="00AF3BBC" w:rsidRPr="009005C0" w:rsidRDefault="009D24FF" w:rsidP="008B57E7">
      <w:pPr>
        <w:rPr>
          <w:lang w:val="es-ES"/>
        </w:rPr>
        <w:sectPr w:rsidR="00AF3BBC" w:rsidRPr="009005C0">
          <w:footerReference w:type="default" r:id="rId9"/>
          <w:pgSz w:w="11909" w:h="16834" w:code="9"/>
          <w:pgMar w:top="1440" w:right="1800" w:bottom="1440" w:left="1800" w:header="706" w:footer="706" w:gutter="0"/>
          <w:cols w:space="720"/>
        </w:sectPr>
      </w:pPr>
      <w:r>
        <w:rPr>
          <w:b/>
          <w:noProof/>
          <w:lang w:val="es-ES"/>
        </w:rPr>
        <w:fldChar w:fldCharType="end"/>
      </w:r>
    </w:p>
    <w:p w:rsidR="00AF3BBC" w:rsidRDefault="00824603">
      <w:pPr>
        <w:pStyle w:val="Ttulo1"/>
        <w:rPr>
          <w:lang w:val="es-ES"/>
        </w:rPr>
      </w:pPr>
      <w:bookmarkStart w:id="0" w:name="_Toc469557745"/>
      <w:r>
        <w:rPr>
          <w:lang w:val="es-ES"/>
        </w:rPr>
        <w:lastRenderedPageBreak/>
        <w:t>Información de la Reunión</w:t>
      </w:r>
      <w:bookmarkEnd w:id="0"/>
    </w:p>
    <w:p w:rsidR="00183791" w:rsidRPr="00183791" w:rsidRDefault="00183791" w:rsidP="00183791">
      <w:pPr>
        <w:pStyle w:val="Textoindependiente"/>
        <w:rPr>
          <w:lang w:val="es-ES"/>
        </w:rPr>
      </w:pPr>
    </w:p>
    <w:tbl>
      <w:tblPr>
        <w:tblW w:w="7513" w:type="dxa"/>
        <w:tblInd w:w="959" w:type="dxa"/>
        <w:tblBorders>
          <w:top w:val="single" w:sz="6" w:space="0" w:color="B9D305"/>
          <w:left w:val="single" w:sz="6" w:space="0" w:color="B9D305"/>
          <w:bottom w:val="single" w:sz="6" w:space="0" w:color="B9D305"/>
          <w:right w:val="single" w:sz="6" w:space="0" w:color="B9D305"/>
          <w:insideH w:val="single" w:sz="6" w:space="0" w:color="B9D305"/>
          <w:insideV w:val="single" w:sz="6" w:space="0" w:color="B9D305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3277"/>
        <w:gridCol w:w="2110"/>
        <w:gridCol w:w="966"/>
      </w:tblGrid>
      <w:tr w:rsidR="00824603" w:rsidRPr="005611FC" w:rsidTr="00EC2EEA">
        <w:trPr>
          <w:cantSplit/>
          <w:trHeight w:val="240"/>
        </w:trPr>
        <w:tc>
          <w:tcPr>
            <w:tcW w:w="116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Fecha:</w:t>
            </w:r>
          </w:p>
        </w:tc>
        <w:tc>
          <w:tcPr>
            <w:tcW w:w="3277" w:type="dxa"/>
          </w:tcPr>
          <w:p w:rsidR="00824603" w:rsidRPr="005611FC" w:rsidRDefault="00CD3983" w:rsidP="00833141">
            <w:pPr>
              <w:pStyle w:val="Table-Normal"/>
              <w:rPr>
                <w:lang w:val="es-ES"/>
              </w:rPr>
            </w:pPr>
            <w:r>
              <w:rPr>
                <w:lang w:val="es-ES"/>
              </w:rPr>
              <w:t>27</w:t>
            </w:r>
            <w:r w:rsidR="002C43DB">
              <w:rPr>
                <w:lang w:val="es-ES"/>
              </w:rPr>
              <w:t>-</w:t>
            </w:r>
            <w:r>
              <w:rPr>
                <w:lang w:val="es-ES"/>
              </w:rPr>
              <w:t>09</w:t>
            </w:r>
            <w:r w:rsidR="004A2C6A">
              <w:rPr>
                <w:lang w:val="es-ES"/>
              </w:rPr>
              <w:t>-2017</w:t>
            </w:r>
          </w:p>
        </w:tc>
        <w:tc>
          <w:tcPr>
            <w:tcW w:w="211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Lugar:</w:t>
            </w:r>
          </w:p>
        </w:tc>
        <w:tc>
          <w:tcPr>
            <w:tcW w:w="966" w:type="dxa"/>
          </w:tcPr>
          <w:p w:rsidR="00824603" w:rsidRPr="005611FC" w:rsidRDefault="00FC1626" w:rsidP="00A46816">
            <w:pPr>
              <w:pStyle w:val="Table-Normal"/>
              <w:rPr>
                <w:lang w:val="es-ES"/>
              </w:rPr>
            </w:pPr>
            <w:r>
              <w:rPr>
                <w:lang w:val="es-ES"/>
              </w:rPr>
              <w:t>ICO</w:t>
            </w:r>
            <w:r w:rsidR="006738A7">
              <w:rPr>
                <w:lang w:val="es-ES"/>
              </w:rPr>
              <w:t>-CAR</w:t>
            </w:r>
          </w:p>
        </w:tc>
      </w:tr>
      <w:tr w:rsidR="00824603" w:rsidRPr="005611FC" w:rsidTr="00EC2EEA">
        <w:trPr>
          <w:cantSplit/>
          <w:trHeight w:val="240"/>
        </w:trPr>
        <w:tc>
          <w:tcPr>
            <w:tcW w:w="116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Hora:</w:t>
            </w:r>
          </w:p>
        </w:tc>
        <w:tc>
          <w:tcPr>
            <w:tcW w:w="3277" w:type="dxa"/>
          </w:tcPr>
          <w:p w:rsidR="00824603" w:rsidRPr="005611FC" w:rsidRDefault="00661C03" w:rsidP="00516B11">
            <w:pPr>
              <w:pStyle w:val="Table-Normal"/>
              <w:rPr>
                <w:caps/>
                <w:lang w:val="es-ES"/>
              </w:rPr>
            </w:pPr>
            <w:r>
              <w:rPr>
                <w:caps/>
                <w:lang w:val="es-ES"/>
              </w:rPr>
              <w:t>09</w:t>
            </w:r>
            <w:r w:rsidR="00FC1626">
              <w:rPr>
                <w:caps/>
                <w:lang w:val="es-ES"/>
              </w:rPr>
              <w:t>:</w:t>
            </w:r>
            <w:r w:rsidR="00EA60CD">
              <w:rPr>
                <w:caps/>
                <w:lang w:val="es-ES"/>
              </w:rPr>
              <w:t>0</w:t>
            </w:r>
            <w:r w:rsidR="006738A7">
              <w:rPr>
                <w:caps/>
                <w:lang w:val="es-ES"/>
              </w:rPr>
              <w:t>0</w:t>
            </w:r>
          </w:p>
        </w:tc>
        <w:tc>
          <w:tcPr>
            <w:tcW w:w="211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 xml:space="preserve">Duración: </w:t>
            </w:r>
          </w:p>
        </w:tc>
        <w:tc>
          <w:tcPr>
            <w:tcW w:w="966" w:type="dxa"/>
          </w:tcPr>
          <w:p w:rsidR="00824603" w:rsidRPr="005611FC" w:rsidRDefault="00656064" w:rsidP="008D69F8">
            <w:pPr>
              <w:pStyle w:val="Table-Normal"/>
              <w:rPr>
                <w:lang w:val="es-ES"/>
              </w:rPr>
            </w:pPr>
            <w:r>
              <w:rPr>
                <w:lang w:val="es-ES"/>
              </w:rPr>
              <w:t>1 h.</w:t>
            </w:r>
          </w:p>
        </w:tc>
      </w:tr>
      <w:tr w:rsidR="00824603" w:rsidRPr="009A4EE3" w:rsidTr="00EC2EEA">
        <w:trPr>
          <w:cantSplit/>
          <w:trHeight w:val="240"/>
        </w:trPr>
        <w:tc>
          <w:tcPr>
            <w:tcW w:w="116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Objetivo de la Reunión:</w:t>
            </w:r>
          </w:p>
        </w:tc>
        <w:tc>
          <w:tcPr>
            <w:tcW w:w="6353" w:type="dxa"/>
            <w:gridSpan w:val="3"/>
          </w:tcPr>
          <w:p w:rsidR="00824603" w:rsidRPr="005611FC" w:rsidRDefault="0091366F" w:rsidP="0091366F">
            <w:pPr>
              <w:pStyle w:val="Table-Bullets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Reunión de Seguimiento Operativo</w:t>
            </w:r>
            <w:r w:rsidR="00E27712">
              <w:rPr>
                <w:lang w:val="es-ES"/>
              </w:rPr>
              <w:t xml:space="preserve"> Semanal</w:t>
            </w:r>
          </w:p>
        </w:tc>
      </w:tr>
      <w:tr w:rsidR="00824603" w:rsidRPr="005611FC" w:rsidTr="00EC2EEA">
        <w:trPr>
          <w:cantSplit/>
          <w:trHeight w:val="240"/>
        </w:trPr>
        <w:tc>
          <w:tcPr>
            <w:tcW w:w="116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Convocada por:</w:t>
            </w:r>
          </w:p>
        </w:tc>
        <w:tc>
          <w:tcPr>
            <w:tcW w:w="6353" w:type="dxa"/>
            <w:gridSpan w:val="3"/>
          </w:tcPr>
          <w:p w:rsidR="00824603" w:rsidRPr="005611FC" w:rsidRDefault="00E61347" w:rsidP="00ED4E2B">
            <w:pPr>
              <w:pStyle w:val="Table-Bullets"/>
              <w:numPr>
                <w:ilvl w:val="0"/>
                <w:numId w:val="0"/>
              </w:num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everis</w:t>
            </w:r>
            <w:proofErr w:type="spellEnd"/>
            <w:proofErr w:type="gramEnd"/>
            <w:r>
              <w:rPr>
                <w:lang w:val="es-ES"/>
              </w:rPr>
              <w:t xml:space="preserve"> </w:t>
            </w:r>
            <w:r w:rsidR="00ED4E2B">
              <w:rPr>
                <w:lang w:val="es-ES"/>
              </w:rPr>
              <w:t xml:space="preserve"> - </w:t>
            </w:r>
            <w:r>
              <w:rPr>
                <w:lang w:val="es-ES"/>
              </w:rPr>
              <w:t xml:space="preserve"> CAR Alicante.</w:t>
            </w:r>
          </w:p>
        </w:tc>
      </w:tr>
      <w:tr w:rsidR="00824603" w:rsidRPr="005611FC" w:rsidTr="00EC2EEA">
        <w:trPr>
          <w:cantSplit/>
          <w:trHeight w:val="240"/>
        </w:trPr>
        <w:tc>
          <w:tcPr>
            <w:tcW w:w="1160" w:type="dxa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>
              <w:rPr>
                <w:lang w:val="es-ES"/>
              </w:rPr>
              <w:t>Periodo</w:t>
            </w:r>
          </w:p>
        </w:tc>
        <w:tc>
          <w:tcPr>
            <w:tcW w:w="6353" w:type="dxa"/>
            <w:gridSpan w:val="3"/>
          </w:tcPr>
          <w:p w:rsidR="00824603" w:rsidRPr="005611FC" w:rsidRDefault="00CD3983" w:rsidP="00CD3983">
            <w:pPr>
              <w:pStyle w:val="Table-Bullets"/>
              <w:numPr>
                <w:ilvl w:val="0"/>
                <w:numId w:val="0"/>
              </w:numPr>
              <w:rPr>
                <w:lang w:val="es-ES"/>
              </w:rPr>
            </w:pPr>
            <w:r>
              <w:rPr>
                <w:lang w:val="es-ES"/>
              </w:rPr>
              <w:t>20</w:t>
            </w:r>
            <w:r w:rsidR="0032165E">
              <w:rPr>
                <w:lang w:val="es-ES"/>
              </w:rPr>
              <w:t>-0</w:t>
            </w:r>
            <w:r>
              <w:rPr>
                <w:lang w:val="es-ES"/>
              </w:rPr>
              <w:t>9</w:t>
            </w:r>
            <w:r w:rsidR="0032165E">
              <w:rPr>
                <w:lang w:val="es-ES"/>
              </w:rPr>
              <w:t>-2017</w:t>
            </w:r>
            <w:r w:rsidR="004A2C6A">
              <w:rPr>
                <w:lang w:val="es-ES"/>
              </w:rPr>
              <w:t xml:space="preserve"> al </w:t>
            </w:r>
            <w:r>
              <w:rPr>
                <w:lang w:val="es-ES"/>
              </w:rPr>
              <w:t>27-09</w:t>
            </w:r>
            <w:r w:rsidR="004A2C6A">
              <w:rPr>
                <w:lang w:val="es-ES"/>
              </w:rPr>
              <w:t>-2017</w:t>
            </w:r>
          </w:p>
        </w:tc>
      </w:tr>
      <w:tr w:rsidR="00824603" w:rsidRPr="005611FC" w:rsidTr="00EC2EEA">
        <w:trPr>
          <w:cantSplit/>
          <w:trHeight w:val="240"/>
        </w:trPr>
        <w:tc>
          <w:tcPr>
            <w:tcW w:w="7513" w:type="dxa"/>
            <w:gridSpan w:val="4"/>
            <w:shd w:val="pct10" w:color="auto" w:fill="FFFFFF"/>
          </w:tcPr>
          <w:p w:rsidR="00824603" w:rsidRPr="005611FC" w:rsidRDefault="00824603" w:rsidP="00A46816">
            <w:pPr>
              <w:pStyle w:val="Table-Title"/>
              <w:rPr>
                <w:lang w:val="es-ES"/>
              </w:rPr>
            </w:pPr>
            <w:r w:rsidRPr="005611FC">
              <w:rPr>
                <w:lang w:val="es-ES"/>
              </w:rPr>
              <w:t>Asistentes</w:t>
            </w:r>
            <w:r>
              <w:rPr>
                <w:lang w:val="es-ES"/>
              </w:rPr>
              <w:t xml:space="preserve"> </w:t>
            </w:r>
          </w:p>
        </w:tc>
      </w:tr>
      <w:tr w:rsidR="00824603" w:rsidRPr="009A4EE3" w:rsidTr="00EC2EEA">
        <w:trPr>
          <w:cantSplit/>
          <w:trHeight w:val="240"/>
        </w:trPr>
        <w:tc>
          <w:tcPr>
            <w:tcW w:w="7513" w:type="dxa"/>
            <w:gridSpan w:val="4"/>
          </w:tcPr>
          <w:p w:rsidR="00887C09" w:rsidRPr="000E579E" w:rsidRDefault="009C4BDF" w:rsidP="00887C09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- Cristian López Soriano (CL</w:t>
            </w:r>
            <w:r w:rsidR="00887C09">
              <w:rPr>
                <w:lang w:val="es-ES"/>
              </w:rPr>
              <w:t>)</w:t>
            </w:r>
            <w:r w:rsidR="00887C09" w:rsidRPr="000E579E">
              <w:rPr>
                <w:lang w:val="es-ES"/>
              </w:rPr>
              <w:t xml:space="preserve"> </w:t>
            </w:r>
          </w:p>
          <w:p w:rsidR="00887C09" w:rsidRPr="000E579E" w:rsidRDefault="00887C09" w:rsidP="00887C09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it-IT"/>
              </w:rPr>
            </w:pPr>
            <w:r w:rsidRPr="000E579E">
              <w:rPr>
                <w:lang w:val="it-IT"/>
              </w:rPr>
              <w:t xml:space="preserve">- Cristian Botella (CB) </w:t>
            </w:r>
          </w:p>
          <w:p w:rsidR="00887C09" w:rsidRPr="00887C09" w:rsidRDefault="004A2C6A" w:rsidP="00887C09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887C09" w:rsidRPr="00887C09">
              <w:rPr>
                <w:lang w:val="es-ES"/>
              </w:rPr>
              <w:t xml:space="preserve"> </w:t>
            </w:r>
            <w:r w:rsidR="009C4BDF">
              <w:rPr>
                <w:lang w:val="es-ES"/>
              </w:rPr>
              <w:t>Javier Soler Cano</w:t>
            </w:r>
            <w:r w:rsidR="00887C09" w:rsidRPr="00887C09">
              <w:rPr>
                <w:lang w:val="es-ES"/>
              </w:rPr>
              <w:t xml:space="preserve"> (</w:t>
            </w:r>
            <w:r w:rsidR="009C4BDF">
              <w:rPr>
                <w:lang w:val="es-ES"/>
              </w:rPr>
              <w:t>JS</w:t>
            </w:r>
            <w:r w:rsidR="00887C09" w:rsidRPr="00887C09">
              <w:rPr>
                <w:lang w:val="es-ES"/>
              </w:rPr>
              <w:t>)</w:t>
            </w:r>
          </w:p>
          <w:p w:rsidR="00887C09" w:rsidRDefault="00887C09" w:rsidP="00887C09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4A2C6A">
              <w:rPr>
                <w:lang w:val="es-ES"/>
              </w:rPr>
              <w:t xml:space="preserve"> </w:t>
            </w:r>
            <w:r w:rsidRPr="00887C09">
              <w:rPr>
                <w:lang w:val="es-ES"/>
              </w:rPr>
              <w:t>Danylo Bigma</w:t>
            </w:r>
            <w:r>
              <w:rPr>
                <w:lang w:val="es-ES"/>
              </w:rPr>
              <w:t xml:space="preserve"> (DB)</w:t>
            </w:r>
            <w:r w:rsidRPr="00B861CA">
              <w:rPr>
                <w:lang w:val="es-ES"/>
              </w:rPr>
              <w:t xml:space="preserve"> </w:t>
            </w:r>
          </w:p>
          <w:p w:rsidR="00024980" w:rsidRPr="00B861CA" w:rsidRDefault="00024980" w:rsidP="00887C09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- Emilio González (EG)</w:t>
            </w:r>
          </w:p>
          <w:p w:rsidR="00833141" w:rsidRDefault="00887C09" w:rsidP="009C4BDF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- Jose Juan Jiménez (JJ)</w:t>
            </w:r>
            <w:r w:rsidRPr="00887C09">
              <w:rPr>
                <w:lang w:val="es-ES"/>
              </w:rPr>
              <w:t xml:space="preserve"> </w:t>
            </w:r>
          </w:p>
          <w:p w:rsidR="00CD3983" w:rsidRDefault="00CD3983" w:rsidP="009C4BDF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- Daniel Quirant Rico (DQ)</w:t>
            </w:r>
          </w:p>
          <w:p w:rsidR="00CD3983" w:rsidRPr="00444846" w:rsidRDefault="00CD3983" w:rsidP="009C4BDF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  <w:r>
              <w:rPr>
                <w:lang w:val="es-ES"/>
              </w:rPr>
              <w:t>- Jordi García Gonzalez (JG)</w:t>
            </w:r>
          </w:p>
        </w:tc>
      </w:tr>
      <w:tr w:rsidR="00824603" w:rsidRPr="00B70821" w:rsidTr="00EC2EEA">
        <w:trPr>
          <w:cantSplit/>
          <w:trHeight w:val="240"/>
        </w:trPr>
        <w:tc>
          <w:tcPr>
            <w:tcW w:w="7513" w:type="dxa"/>
            <w:gridSpan w:val="4"/>
            <w:shd w:val="clear" w:color="auto" w:fill="D9D9D9"/>
          </w:tcPr>
          <w:p w:rsidR="00824603" w:rsidRPr="00B70821" w:rsidRDefault="00824603" w:rsidP="00A46816">
            <w:pPr>
              <w:pStyle w:val="Table-Title"/>
              <w:jc w:val="center"/>
              <w:rPr>
                <w:lang w:val="pt-PT"/>
              </w:rPr>
            </w:pPr>
            <w:r w:rsidRPr="00B70821">
              <w:rPr>
                <w:lang w:val="pt-PT"/>
              </w:rPr>
              <w:t>Lista de Distribución</w:t>
            </w:r>
          </w:p>
        </w:tc>
      </w:tr>
      <w:tr w:rsidR="00824603" w:rsidRPr="005611FC" w:rsidTr="00EC2EEA">
        <w:trPr>
          <w:cantSplit/>
          <w:trHeight w:val="240"/>
        </w:trPr>
        <w:tc>
          <w:tcPr>
            <w:tcW w:w="7513" w:type="dxa"/>
            <w:gridSpan w:val="4"/>
          </w:tcPr>
          <w:p w:rsidR="00672254" w:rsidRPr="00683757" w:rsidRDefault="00672254" w:rsidP="004249B7">
            <w:pPr>
              <w:pStyle w:val="Table-Bullets"/>
              <w:numPr>
                <w:ilvl w:val="0"/>
                <w:numId w:val="0"/>
              </w:numPr>
              <w:ind w:left="360" w:hanging="360"/>
              <w:rPr>
                <w:lang w:val="es-ES"/>
              </w:rPr>
            </w:pPr>
          </w:p>
        </w:tc>
      </w:tr>
    </w:tbl>
    <w:p w:rsidR="00D13315" w:rsidRPr="009005C0" w:rsidRDefault="00824603" w:rsidP="00D13315">
      <w:pPr>
        <w:pStyle w:val="Ttulo1"/>
        <w:rPr>
          <w:lang w:val="es-ES"/>
        </w:rPr>
      </w:pPr>
      <w:bookmarkStart w:id="1" w:name="_Toc469557746"/>
      <w:r>
        <w:rPr>
          <w:lang w:val="es-ES"/>
        </w:rPr>
        <w:lastRenderedPageBreak/>
        <w:t>Agenda</w:t>
      </w:r>
      <w:bookmarkEnd w:id="1"/>
    </w:p>
    <w:p w:rsidR="00824603" w:rsidRPr="00824603" w:rsidRDefault="00824603" w:rsidP="00824603">
      <w:pPr>
        <w:pStyle w:val="Textoindependiente"/>
        <w:rPr>
          <w:lang w:val="es-ES"/>
        </w:rPr>
      </w:pPr>
    </w:p>
    <w:tbl>
      <w:tblPr>
        <w:tblW w:w="7513" w:type="dxa"/>
        <w:tblInd w:w="959" w:type="dxa"/>
        <w:tblBorders>
          <w:top w:val="single" w:sz="6" w:space="0" w:color="B9D305"/>
          <w:left w:val="single" w:sz="6" w:space="0" w:color="B9D305"/>
          <w:bottom w:val="single" w:sz="6" w:space="0" w:color="B9D305"/>
          <w:right w:val="single" w:sz="6" w:space="0" w:color="B9D305"/>
          <w:insideH w:val="single" w:sz="6" w:space="0" w:color="B9D305"/>
          <w:insideV w:val="single" w:sz="6" w:space="0" w:color="B9D305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5387"/>
        <w:gridCol w:w="992"/>
      </w:tblGrid>
      <w:tr w:rsidR="00824603" w:rsidRPr="0024797D" w:rsidTr="00EC2EEA">
        <w:trPr>
          <w:cantSplit/>
          <w:trHeight w:val="240"/>
          <w:tblHeader/>
        </w:trPr>
        <w:tc>
          <w:tcPr>
            <w:tcW w:w="1134" w:type="dxa"/>
            <w:shd w:val="pct10" w:color="auto" w:fill="FFFFFF"/>
          </w:tcPr>
          <w:p w:rsidR="00824603" w:rsidRPr="0024797D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Nº de Asunto</w:t>
            </w:r>
          </w:p>
        </w:tc>
        <w:tc>
          <w:tcPr>
            <w:tcW w:w="5387" w:type="dxa"/>
            <w:shd w:val="pct10" w:color="auto" w:fill="FFFFFF"/>
          </w:tcPr>
          <w:p w:rsidR="00CD3983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Asunto</w:t>
            </w: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824603" w:rsidRPr="00CD3983" w:rsidRDefault="00824603" w:rsidP="00CD3983">
            <w:pPr>
              <w:rPr>
                <w:lang w:val="es-ES_tradnl" w:eastAsia="en-US"/>
              </w:rPr>
            </w:pPr>
          </w:p>
        </w:tc>
        <w:tc>
          <w:tcPr>
            <w:tcW w:w="992" w:type="dxa"/>
            <w:shd w:val="pct10" w:color="auto" w:fill="FFFFFF"/>
          </w:tcPr>
          <w:p w:rsidR="00824603" w:rsidRPr="0024797D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Tiempo estimado</w:t>
            </w:r>
          </w:p>
        </w:tc>
      </w:tr>
      <w:tr w:rsidR="00A67AA6" w:rsidRPr="0024797D" w:rsidTr="00E64A8F">
        <w:trPr>
          <w:cantSplit/>
          <w:trHeight w:val="240"/>
          <w:tblHeader/>
        </w:trPr>
        <w:tc>
          <w:tcPr>
            <w:tcW w:w="1134" w:type="dxa"/>
            <w:shd w:val="clear" w:color="auto" w:fill="FFFFFF"/>
          </w:tcPr>
          <w:p w:rsidR="00A67AA6" w:rsidRDefault="00B308D8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</w:t>
            </w:r>
          </w:p>
        </w:tc>
        <w:tc>
          <w:tcPr>
            <w:tcW w:w="5387" w:type="dxa"/>
            <w:shd w:val="clear" w:color="auto" w:fill="FFFFFF"/>
          </w:tcPr>
          <w:p w:rsidR="00CD3983" w:rsidRDefault="00E27712" w:rsidP="00C63782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Reunión de seguimiento</w:t>
            </w:r>
            <w:r w:rsidR="00C63782">
              <w:rPr>
                <w:lang w:val="es-ES_tradnl"/>
              </w:rPr>
              <w:t xml:space="preserve"> semanal</w:t>
            </w: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CD3983" w:rsidRPr="00CD3983" w:rsidRDefault="00CD3983" w:rsidP="00CD3983">
            <w:pPr>
              <w:rPr>
                <w:lang w:val="es-ES_tradnl" w:eastAsia="en-US"/>
              </w:rPr>
            </w:pPr>
          </w:p>
          <w:p w:rsidR="00A67AA6" w:rsidRPr="00CD3983" w:rsidRDefault="00A67AA6" w:rsidP="00CD3983">
            <w:pPr>
              <w:rPr>
                <w:lang w:val="es-ES_tradnl" w:eastAsia="en-US"/>
              </w:rPr>
            </w:pPr>
          </w:p>
        </w:tc>
        <w:tc>
          <w:tcPr>
            <w:tcW w:w="992" w:type="dxa"/>
            <w:shd w:val="clear" w:color="auto" w:fill="FFFFFF"/>
          </w:tcPr>
          <w:p w:rsidR="00A67AA6" w:rsidRDefault="00656064" w:rsidP="00656064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99633C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h</w:t>
            </w:r>
            <w:r w:rsidR="0099633C">
              <w:rPr>
                <w:lang w:val="es-ES_tradnl"/>
              </w:rPr>
              <w:t>.</w:t>
            </w:r>
          </w:p>
        </w:tc>
      </w:tr>
    </w:tbl>
    <w:p w:rsidR="00EA60CD" w:rsidRDefault="00EA60CD" w:rsidP="00C31CE4">
      <w:pPr>
        <w:pStyle w:val="Ttulo1"/>
        <w:ind w:left="567" w:hanging="567"/>
        <w:rPr>
          <w:lang w:val="es-ES"/>
        </w:rPr>
      </w:pPr>
      <w:bookmarkStart w:id="2" w:name="_Toc469557747"/>
      <w:r>
        <w:rPr>
          <w:lang w:val="es-ES"/>
        </w:rPr>
        <w:lastRenderedPageBreak/>
        <w:t>Temas corporativos</w:t>
      </w:r>
      <w:bookmarkEnd w:id="2"/>
    </w:p>
    <w:p w:rsidR="00A17EAC" w:rsidRPr="00A17EAC" w:rsidRDefault="00A17EAC" w:rsidP="00A17EAC">
      <w:pPr>
        <w:pStyle w:val="Textoindependiente"/>
        <w:rPr>
          <w:lang w:val="es-ES" w:eastAsia="es-ES"/>
        </w:rPr>
      </w:pPr>
    </w:p>
    <w:p w:rsidR="00821848" w:rsidRDefault="00824603" w:rsidP="00C31CE4">
      <w:pPr>
        <w:pStyle w:val="Ttulo1"/>
        <w:ind w:left="567" w:hanging="567"/>
        <w:rPr>
          <w:lang w:val="es-ES"/>
        </w:rPr>
      </w:pPr>
      <w:bookmarkStart w:id="3" w:name="_Toc469557748"/>
      <w:r>
        <w:rPr>
          <w:lang w:val="es-ES"/>
        </w:rPr>
        <w:lastRenderedPageBreak/>
        <w:t>Temas Tratados</w:t>
      </w:r>
      <w:bookmarkEnd w:id="3"/>
    </w:p>
    <w:p w:rsidR="008E7E24" w:rsidRDefault="007A3B60" w:rsidP="008E7E24">
      <w:pPr>
        <w:pStyle w:val="Textoindependiente"/>
        <w:tabs>
          <w:tab w:val="left" w:pos="426"/>
        </w:tabs>
        <w:ind w:left="0"/>
        <w:contextualSpacing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Se expone</w:t>
      </w:r>
      <w:r w:rsidR="00413907">
        <w:rPr>
          <w:sz w:val="22"/>
          <w:szCs w:val="22"/>
          <w:lang w:val="es-ES"/>
        </w:rPr>
        <w:t>n</w:t>
      </w:r>
      <w:r>
        <w:rPr>
          <w:sz w:val="22"/>
          <w:szCs w:val="22"/>
          <w:lang w:val="es-ES"/>
        </w:rPr>
        <w:t xml:space="preserve"> temas relaci</w:t>
      </w:r>
      <w:r w:rsidR="0034169C">
        <w:rPr>
          <w:sz w:val="22"/>
          <w:szCs w:val="22"/>
          <w:lang w:val="es-ES"/>
        </w:rPr>
        <w:t>onados con el proyecto en Madrid</w:t>
      </w:r>
      <w:r w:rsidR="00661C03">
        <w:rPr>
          <w:sz w:val="22"/>
          <w:szCs w:val="22"/>
          <w:lang w:val="es-ES"/>
        </w:rPr>
        <w:t>. Se debaten ciertos puntos  y finalmente cada integrante comparte su situación actual en el desarrollo de sus peticiones.</w:t>
      </w:r>
    </w:p>
    <w:p w:rsidR="007A3B60" w:rsidRDefault="007A3B60" w:rsidP="004D12D4">
      <w:pPr>
        <w:pStyle w:val="Textoindependiente"/>
        <w:tabs>
          <w:tab w:val="left" w:pos="426"/>
        </w:tabs>
        <w:ind w:left="0"/>
        <w:contextualSpacing/>
        <w:jc w:val="both"/>
        <w:rPr>
          <w:sz w:val="22"/>
          <w:szCs w:val="22"/>
          <w:lang w:val="es-ES"/>
        </w:rPr>
      </w:pPr>
    </w:p>
    <w:p w:rsidR="00794F7D" w:rsidRDefault="008E7E24" w:rsidP="004D12D4">
      <w:pPr>
        <w:pStyle w:val="Textoindependiente"/>
        <w:tabs>
          <w:tab w:val="left" w:pos="426"/>
        </w:tabs>
        <w:ind w:left="0"/>
        <w:contextualSpacing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Como aspectos más importantes:</w:t>
      </w:r>
    </w:p>
    <w:p w:rsidR="00FC2964" w:rsidRDefault="00794F7D" w:rsidP="0006553E">
      <w:pPr>
        <w:pStyle w:val="Textoindependiente"/>
        <w:tabs>
          <w:tab w:val="left" w:pos="426"/>
        </w:tabs>
        <w:contextualSpacing/>
        <w:jc w:val="both"/>
        <w:rPr>
          <w:sz w:val="22"/>
          <w:szCs w:val="22"/>
          <w:lang w:val="es-ES"/>
        </w:rPr>
      </w:pPr>
      <w:r w:rsidRPr="00C61EA5">
        <w:rPr>
          <w:sz w:val="22"/>
          <w:szCs w:val="22"/>
          <w:lang w:val="es-ES"/>
        </w:rPr>
        <w:t xml:space="preserve"> </w:t>
      </w:r>
    </w:p>
    <w:p w:rsidR="002D20E9" w:rsidRDefault="002D20E9" w:rsidP="00090525">
      <w:pPr>
        <w:pStyle w:val="Textoindependiente"/>
        <w:tabs>
          <w:tab w:val="left" w:pos="426"/>
        </w:tabs>
        <w:ind w:left="1070"/>
        <w:contextualSpacing/>
        <w:jc w:val="both"/>
        <w:rPr>
          <w:lang w:val="es-ES" w:eastAsia="es-ES"/>
        </w:rPr>
      </w:pPr>
      <w:r>
        <w:rPr>
          <w:lang w:val="es-ES" w:eastAsia="es-ES"/>
        </w:rPr>
        <w:t>Peticiones en curso</w:t>
      </w:r>
    </w:p>
    <w:p w:rsidR="00090525" w:rsidRDefault="00090525" w:rsidP="00090525">
      <w:pPr>
        <w:pStyle w:val="Textoindependiente"/>
        <w:tabs>
          <w:tab w:val="left" w:pos="426"/>
        </w:tabs>
        <w:ind w:left="1070"/>
        <w:contextualSpacing/>
        <w:jc w:val="both"/>
        <w:rPr>
          <w:lang w:val="es-ES" w:eastAsia="es-ES"/>
        </w:rPr>
      </w:pPr>
    </w:p>
    <w:p w:rsidR="00090525" w:rsidRDefault="00090525" w:rsidP="00090525">
      <w:pPr>
        <w:pStyle w:val="Textoindependiente"/>
        <w:tabs>
          <w:tab w:val="left" w:pos="426"/>
        </w:tabs>
        <w:ind w:left="1070"/>
        <w:contextualSpacing/>
        <w:jc w:val="both"/>
        <w:rPr>
          <w:lang w:val="es-ES"/>
        </w:rPr>
      </w:pPr>
      <w:r>
        <w:rPr>
          <w:lang w:val="es-ES" w:eastAsia="es-ES"/>
        </w:rPr>
        <w:t>{#</w:t>
      </w:r>
      <w:proofErr w:type="gramStart"/>
      <w:r>
        <w:rPr>
          <w:lang w:val="es-ES" w:eastAsia="es-ES"/>
        </w:rPr>
        <w:t>peticiones</w:t>
      </w:r>
      <w:proofErr w:type="gramEnd"/>
      <w:r>
        <w:rPr>
          <w:lang w:val="es-ES" w:eastAsia="es-ES"/>
        </w:rPr>
        <w:t>}</w:t>
      </w:r>
    </w:p>
    <w:p w:rsidR="009E73FA" w:rsidRPr="009E73FA" w:rsidRDefault="00090525" w:rsidP="000E579E">
      <w:pPr>
        <w:numPr>
          <w:ilvl w:val="3"/>
          <w:numId w:val="11"/>
        </w:numPr>
        <w:ind w:left="1418"/>
        <w:rPr>
          <w:lang w:val="es-ES"/>
        </w:rPr>
      </w:pPr>
      <w:r>
        <w:rPr>
          <w:lang w:val="es-ES"/>
        </w:rPr>
        <w:t>{</w:t>
      </w:r>
      <w:proofErr w:type="spellStart"/>
      <w:r w:rsidR="009A4EE3">
        <w:rPr>
          <w:lang w:val="es-ES"/>
        </w:rPr>
        <w:t>codigo</w:t>
      </w:r>
      <w:proofErr w:type="spellEnd"/>
      <w:r>
        <w:rPr>
          <w:lang w:val="es-ES"/>
        </w:rPr>
        <w:t>}</w:t>
      </w:r>
    </w:p>
    <w:p w:rsidR="002D20E9" w:rsidRDefault="002D20E9" w:rsidP="00A20225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lang w:val="es-ES"/>
        </w:rPr>
      </w:pPr>
      <w:r w:rsidRPr="002D20E9">
        <w:rPr>
          <w:b/>
          <w:lang w:val="es-ES"/>
        </w:rPr>
        <w:t>Tipo:</w:t>
      </w:r>
      <w:r>
        <w:rPr>
          <w:lang w:val="es-ES"/>
        </w:rPr>
        <w:t xml:space="preserve"> </w:t>
      </w:r>
      <w:r w:rsidR="00090525">
        <w:rPr>
          <w:lang w:val="es-ES"/>
        </w:rPr>
        <w:t>{</w:t>
      </w:r>
      <w:r w:rsidR="009A4EE3">
        <w:rPr>
          <w:lang w:val="es-ES"/>
        </w:rPr>
        <w:t>servicio</w:t>
      </w:r>
      <w:r w:rsidR="00090525">
        <w:rPr>
          <w:lang w:val="es-ES"/>
        </w:rPr>
        <w:t>}</w:t>
      </w:r>
    </w:p>
    <w:p w:rsidR="002C1314" w:rsidRDefault="002C1314" w:rsidP="00A20225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lang w:val="es-ES"/>
        </w:rPr>
      </w:pPr>
      <w:r>
        <w:rPr>
          <w:b/>
          <w:lang w:val="es-ES"/>
        </w:rPr>
        <w:t>Aplicación:</w:t>
      </w:r>
      <w:r>
        <w:rPr>
          <w:lang w:val="es-ES"/>
        </w:rPr>
        <w:t xml:space="preserve"> </w:t>
      </w:r>
      <w:r w:rsidR="00090525">
        <w:rPr>
          <w:lang w:val="es-ES"/>
        </w:rPr>
        <w:t>{</w:t>
      </w:r>
      <w:r w:rsidR="009A4EE3">
        <w:rPr>
          <w:lang w:val="es-ES"/>
        </w:rPr>
        <w:t>componente</w:t>
      </w:r>
      <w:r w:rsidR="00090525">
        <w:rPr>
          <w:lang w:val="es-ES"/>
        </w:rPr>
        <w:t>}</w:t>
      </w:r>
    </w:p>
    <w:p w:rsidR="009A4EE3" w:rsidRDefault="009A4EE3" w:rsidP="00A20225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lang w:val="es-ES"/>
        </w:rPr>
      </w:pPr>
      <w:r>
        <w:rPr>
          <w:b/>
          <w:lang w:val="es-ES"/>
        </w:rPr>
        <w:t>Prioridad:</w:t>
      </w:r>
      <w:r>
        <w:rPr>
          <w:lang w:val="es-ES"/>
        </w:rPr>
        <w:t xml:space="preserve"> {prioridad}</w:t>
      </w:r>
    </w:p>
    <w:p w:rsidR="009E73FA" w:rsidRPr="009E73FA" w:rsidRDefault="002D20E9" w:rsidP="00833141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 w:rsidRPr="009E73FA">
        <w:rPr>
          <w:b/>
          <w:lang w:val="es-ES"/>
        </w:rPr>
        <w:t>Nombre:</w:t>
      </w:r>
      <w:r w:rsidRPr="009E73FA">
        <w:rPr>
          <w:lang w:val="es-ES"/>
        </w:rPr>
        <w:t xml:space="preserve"> </w:t>
      </w:r>
      <w:r w:rsidR="00090525">
        <w:rPr>
          <w:lang w:val="es-ES"/>
        </w:rPr>
        <w:t>{titulo}</w:t>
      </w:r>
    </w:p>
    <w:p w:rsidR="002D20E9" w:rsidRPr="009A4EE3" w:rsidRDefault="00024980" w:rsidP="009E73FA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 w:rsidRPr="009E73FA">
        <w:rPr>
          <w:b/>
          <w:lang w:val="es-ES"/>
        </w:rPr>
        <w:t>E</w:t>
      </w:r>
      <w:r w:rsidR="002D20E9" w:rsidRPr="009E73FA">
        <w:rPr>
          <w:b/>
          <w:lang w:val="es-ES"/>
        </w:rPr>
        <w:t xml:space="preserve">stado: </w:t>
      </w:r>
      <w:r w:rsidR="00090525">
        <w:rPr>
          <w:lang w:val="es-ES"/>
        </w:rPr>
        <w:t>{estado}</w:t>
      </w:r>
    </w:p>
    <w:p w:rsidR="009A4EE3" w:rsidRPr="009E73FA" w:rsidRDefault="009A4EE3" w:rsidP="009E73FA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>
        <w:rPr>
          <w:b/>
          <w:lang w:val="es-ES"/>
        </w:rPr>
        <w:t xml:space="preserve">Fecha de entrega: </w:t>
      </w:r>
      <w:r w:rsidRPr="009A4EE3">
        <w:rPr>
          <w:lang w:val="es-ES"/>
        </w:rPr>
        <w:t>{</w:t>
      </w:r>
      <w:proofErr w:type="spellStart"/>
      <w:r>
        <w:rPr>
          <w:lang w:val="es-ES"/>
        </w:rPr>
        <w:t>fechaEntrega</w:t>
      </w:r>
      <w:bookmarkStart w:id="4" w:name="_GoBack"/>
      <w:bookmarkEnd w:id="4"/>
      <w:proofErr w:type="spellEnd"/>
      <w:r w:rsidRPr="009A4EE3">
        <w:rPr>
          <w:lang w:val="es-ES"/>
        </w:rPr>
        <w:t>}</w:t>
      </w:r>
    </w:p>
    <w:p w:rsidR="00024980" w:rsidRPr="00CD3983" w:rsidRDefault="009E73FA" w:rsidP="002C43DB">
      <w:pPr>
        <w:pStyle w:val="Textoindependiente"/>
        <w:numPr>
          <w:ilvl w:val="3"/>
          <w:numId w:val="11"/>
        </w:numPr>
        <w:tabs>
          <w:tab w:val="left" w:pos="426"/>
        </w:tabs>
        <w:contextualSpacing/>
        <w:jc w:val="both"/>
        <w:rPr>
          <w:b/>
          <w:lang w:val="es-ES"/>
        </w:rPr>
      </w:pPr>
      <w:r w:rsidRPr="002C43DB">
        <w:rPr>
          <w:b/>
          <w:lang w:val="es-ES"/>
        </w:rPr>
        <w:t xml:space="preserve">Comentario: </w:t>
      </w:r>
      <w:r w:rsidR="00090525">
        <w:rPr>
          <w:rFonts w:cs="Arial"/>
          <w:sz w:val="21"/>
          <w:szCs w:val="21"/>
          <w:shd w:val="clear" w:color="auto" w:fill="FFFFFF"/>
          <w:lang w:val="es-ES"/>
        </w:rPr>
        <w:t>Aquí va el comentario</w:t>
      </w:r>
    </w:p>
    <w:p w:rsidR="00CD3983" w:rsidRPr="002C43DB" w:rsidRDefault="00CD3983" w:rsidP="00CD3983">
      <w:pPr>
        <w:pStyle w:val="Textoindependiente"/>
        <w:tabs>
          <w:tab w:val="left" w:pos="426"/>
        </w:tabs>
        <w:ind w:left="1778"/>
        <w:contextualSpacing/>
        <w:jc w:val="both"/>
        <w:rPr>
          <w:b/>
          <w:lang w:val="es-ES"/>
        </w:rPr>
      </w:pPr>
    </w:p>
    <w:p w:rsidR="003C70B4" w:rsidRDefault="00090525" w:rsidP="003D4ED9">
      <w:pPr>
        <w:pStyle w:val="Textoindependiente"/>
        <w:tabs>
          <w:tab w:val="left" w:pos="426"/>
        </w:tabs>
        <w:contextualSpacing/>
        <w:jc w:val="both"/>
        <w:rPr>
          <w:lang w:val="es-ES"/>
        </w:rPr>
      </w:pPr>
      <w:r>
        <w:rPr>
          <w:lang w:val="es-ES"/>
        </w:rPr>
        <w:t>{/</w:t>
      </w:r>
      <w:proofErr w:type="gramStart"/>
      <w:r>
        <w:rPr>
          <w:lang w:val="es-ES"/>
        </w:rPr>
        <w:t>peticiones</w:t>
      </w:r>
      <w:proofErr w:type="gramEnd"/>
      <w:r>
        <w:rPr>
          <w:lang w:val="es-ES"/>
        </w:rPr>
        <w:t>}</w:t>
      </w:r>
    </w:p>
    <w:p w:rsidR="00EB78AA" w:rsidRDefault="00EB78AA" w:rsidP="003C70B4">
      <w:pPr>
        <w:pStyle w:val="Textoindependiente"/>
        <w:tabs>
          <w:tab w:val="left" w:pos="426"/>
        </w:tabs>
        <w:ind w:left="1778"/>
        <w:contextualSpacing/>
        <w:jc w:val="both"/>
        <w:rPr>
          <w:lang w:val="es-ES"/>
        </w:rPr>
      </w:pPr>
    </w:p>
    <w:p w:rsidR="009D1EEE" w:rsidRPr="00EB78AA" w:rsidRDefault="00EB78AA" w:rsidP="00EB78AA">
      <w:pPr>
        <w:tabs>
          <w:tab w:val="left" w:pos="4900"/>
        </w:tabs>
        <w:rPr>
          <w:lang w:val="es-ES" w:eastAsia="x-none"/>
        </w:rPr>
      </w:pPr>
      <w:r>
        <w:rPr>
          <w:lang w:val="es-ES" w:eastAsia="x-none"/>
        </w:rPr>
        <w:tab/>
      </w:r>
    </w:p>
    <w:p w:rsidR="008854CC" w:rsidRDefault="008854CC" w:rsidP="008854CC">
      <w:pPr>
        <w:pStyle w:val="Ttulo1"/>
        <w:rPr>
          <w:lang w:val="es-ES"/>
        </w:rPr>
      </w:pPr>
      <w:bookmarkStart w:id="5" w:name="_Toc469557749"/>
      <w:r>
        <w:rPr>
          <w:lang w:val="es-ES"/>
        </w:rPr>
        <w:lastRenderedPageBreak/>
        <w:t>Riesgos</w:t>
      </w:r>
      <w:bookmarkEnd w:id="5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4"/>
        <w:gridCol w:w="1352"/>
        <w:gridCol w:w="1701"/>
        <w:gridCol w:w="2268"/>
        <w:gridCol w:w="1417"/>
      </w:tblGrid>
      <w:tr w:rsidR="00C2765C" w:rsidRPr="00B12A97" w:rsidTr="00045C7E">
        <w:trPr>
          <w:trHeight w:val="376"/>
        </w:trPr>
        <w:tc>
          <w:tcPr>
            <w:tcW w:w="2584" w:type="dxa"/>
            <w:shd w:val="clear" w:color="auto" w:fill="C4BC96"/>
            <w:hideMark/>
          </w:tcPr>
          <w:p w:rsidR="00C2765C" w:rsidRPr="009C50B4" w:rsidRDefault="00C2765C" w:rsidP="00DF766C">
            <w:pPr>
              <w:pStyle w:val="Textoindependiente"/>
              <w:ind w:left="426"/>
              <w:rPr>
                <w:b/>
                <w:lang w:val="es-ES" w:eastAsia="es-ES"/>
              </w:rPr>
            </w:pPr>
            <w:r w:rsidRPr="009C50B4">
              <w:rPr>
                <w:b/>
                <w:lang w:val="es-ES" w:eastAsia="es-ES"/>
              </w:rPr>
              <w:t>Riesgo</w:t>
            </w:r>
          </w:p>
        </w:tc>
        <w:tc>
          <w:tcPr>
            <w:tcW w:w="1352" w:type="dxa"/>
            <w:shd w:val="clear" w:color="auto" w:fill="C4BC96"/>
            <w:hideMark/>
          </w:tcPr>
          <w:p w:rsidR="00C2765C" w:rsidRPr="00B12A97" w:rsidRDefault="00C2765C" w:rsidP="001C05F2">
            <w:pPr>
              <w:pStyle w:val="Textoindependiente"/>
              <w:ind w:left="251"/>
              <w:rPr>
                <w:b/>
                <w:lang w:val="es-ES" w:eastAsia="es-ES"/>
              </w:rPr>
            </w:pPr>
            <w:r w:rsidRPr="00B12A97">
              <w:rPr>
                <w:b/>
                <w:lang w:val="es-ES" w:eastAsia="es-ES"/>
              </w:rPr>
              <w:t>Origen</w:t>
            </w:r>
          </w:p>
        </w:tc>
        <w:tc>
          <w:tcPr>
            <w:tcW w:w="1701" w:type="dxa"/>
            <w:shd w:val="clear" w:color="auto" w:fill="C4BC96"/>
            <w:hideMark/>
          </w:tcPr>
          <w:p w:rsidR="00C2765C" w:rsidRPr="00B12A97" w:rsidRDefault="00C2765C" w:rsidP="001C05F2">
            <w:pPr>
              <w:pStyle w:val="Textoindependiente"/>
              <w:ind w:left="175"/>
              <w:rPr>
                <w:b/>
                <w:lang w:val="es-ES" w:eastAsia="es-ES"/>
              </w:rPr>
            </w:pPr>
            <w:r w:rsidRPr="00B12A97">
              <w:rPr>
                <w:b/>
                <w:lang w:val="es-ES" w:eastAsia="es-ES"/>
              </w:rPr>
              <w:t>Aplicación</w:t>
            </w:r>
          </w:p>
        </w:tc>
        <w:tc>
          <w:tcPr>
            <w:tcW w:w="2268" w:type="dxa"/>
            <w:shd w:val="clear" w:color="auto" w:fill="C4BC96"/>
            <w:hideMark/>
          </w:tcPr>
          <w:p w:rsidR="00C2765C" w:rsidRPr="00B12A97" w:rsidRDefault="00C2765C" w:rsidP="00DF766C">
            <w:pPr>
              <w:pStyle w:val="Textoindependiente"/>
              <w:ind w:left="426"/>
              <w:rPr>
                <w:b/>
                <w:lang w:val="es-ES" w:eastAsia="es-ES"/>
              </w:rPr>
            </w:pPr>
            <w:r w:rsidRPr="00B12A97">
              <w:rPr>
                <w:b/>
                <w:lang w:val="es-ES" w:eastAsia="es-ES"/>
              </w:rPr>
              <w:t>Mitigación</w:t>
            </w:r>
          </w:p>
        </w:tc>
        <w:tc>
          <w:tcPr>
            <w:tcW w:w="1417" w:type="dxa"/>
            <w:shd w:val="clear" w:color="auto" w:fill="C4BC96"/>
            <w:hideMark/>
          </w:tcPr>
          <w:p w:rsidR="00C2765C" w:rsidRPr="00B12A97" w:rsidRDefault="00C2765C" w:rsidP="00DF766C">
            <w:pPr>
              <w:pStyle w:val="Textoindependiente"/>
              <w:ind w:left="78"/>
              <w:rPr>
                <w:b/>
                <w:lang w:val="es-ES" w:eastAsia="es-ES"/>
              </w:rPr>
            </w:pPr>
            <w:r w:rsidRPr="00B12A97">
              <w:rPr>
                <w:b/>
                <w:lang w:val="es-ES" w:eastAsia="es-ES"/>
              </w:rPr>
              <w:t>Fecha Resolución</w:t>
            </w:r>
          </w:p>
        </w:tc>
      </w:tr>
      <w:tr w:rsidR="00852C95" w:rsidRPr="00A32714" w:rsidTr="00967EBA">
        <w:trPr>
          <w:trHeight w:val="213"/>
        </w:trPr>
        <w:tc>
          <w:tcPr>
            <w:tcW w:w="2584" w:type="dxa"/>
            <w:shd w:val="clear" w:color="auto" w:fill="auto"/>
            <w:vAlign w:val="bottom"/>
          </w:tcPr>
          <w:p w:rsidR="00852C95" w:rsidRPr="001F0654" w:rsidRDefault="00852C95" w:rsidP="001A0F65">
            <w:pPr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352" w:type="dxa"/>
            <w:shd w:val="clear" w:color="auto" w:fill="auto"/>
            <w:vAlign w:val="bottom"/>
          </w:tcPr>
          <w:p w:rsidR="00852C95" w:rsidRPr="00FC60E2" w:rsidRDefault="00852C95">
            <w:pPr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852C95" w:rsidRPr="00FC60E2" w:rsidRDefault="00852C95">
            <w:pPr>
              <w:rPr>
                <w:rFonts w:cs="Arial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bottom"/>
            <w:hideMark/>
          </w:tcPr>
          <w:p w:rsidR="003C6385" w:rsidRPr="00A32714" w:rsidRDefault="003C6385" w:rsidP="00710DAC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17" w:type="dxa"/>
            <w:shd w:val="clear" w:color="auto" w:fill="auto"/>
            <w:hideMark/>
          </w:tcPr>
          <w:p w:rsidR="00852C95" w:rsidRPr="00A32714" w:rsidRDefault="00852C95" w:rsidP="00FC60E2">
            <w:pPr>
              <w:pStyle w:val="Textoindependiente"/>
              <w:ind w:left="0"/>
              <w:rPr>
                <w:rFonts w:cs="Arial"/>
                <w:sz w:val="16"/>
                <w:szCs w:val="16"/>
                <w:lang w:val="es-ES" w:eastAsia="es-ES"/>
              </w:rPr>
            </w:pPr>
          </w:p>
        </w:tc>
      </w:tr>
    </w:tbl>
    <w:p w:rsidR="00824603" w:rsidRPr="009005C0" w:rsidRDefault="00824603" w:rsidP="008569D0">
      <w:pPr>
        <w:pStyle w:val="Ttulo1"/>
        <w:rPr>
          <w:lang w:val="es-ES"/>
        </w:rPr>
      </w:pPr>
      <w:bookmarkStart w:id="6" w:name="_Toc469557750"/>
      <w:r>
        <w:rPr>
          <w:lang w:val="es-ES"/>
        </w:rPr>
        <w:lastRenderedPageBreak/>
        <w:t>Acuerdos</w:t>
      </w:r>
      <w:bookmarkEnd w:id="6"/>
    </w:p>
    <w:p w:rsidR="00824603" w:rsidRPr="002B10DA" w:rsidRDefault="00824603" w:rsidP="00824603">
      <w:pPr>
        <w:pStyle w:val="Textoindependiente"/>
        <w:rPr>
          <w:color w:val="9AAE04"/>
          <w:sz w:val="16"/>
          <w:szCs w:val="16"/>
          <w:lang w:val="es-ES"/>
        </w:rPr>
      </w:pPr>
    </w:p>
    <w:tbl>
      <w:tblPr>
        <w:tblW w:w="8362" w:type="dxa"/>
        <w:tblInd w:w="392" w:type="dxa"/>
        <w:tblBorders>
          <w:top w:val="single" w:sz="6" w:space="0" w:color="B9D305"/>
          <w:left w:val="single" w:sz="6" w:space="0" w:color="B9D305"/>
          <w:bottom w:val="single" w:sz="6" w:space="0" w:color="B9D305"/>
          <w:right w:val="single" w:sz="6" w:space="0" w:color="B9D305"/>
          <w:insideH w:val="single" w:sz="6" w:space="0" w:color="B9D305"/>
          <w:insideV w:val="single" w:sz="6" w:space="0" w:color="B9D305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126"/>
        <w:gridCol w:w="2409"/>
        <w:gridCol w:w="1560"/>
        <w:gridCol w:w="1133"/>
      </w:tblGrid>
      <w:tr w:rsidR="00824603" w:rsidRPr="0068408A" w:rsidTr="00645312">
        <w:trPr>
          <w:cantSplit/>
          <w:trHeight w:val="240"/>
        </w:trPr>
        <w:tc>
          <w:tcPr>
            <w:tcW w:w="1134" w:type="dxa"/>
            <w:shd w:val="pct10" w:color="auto" w:fill="FFFFFF"/>
          </w:tcPr>
          <w:p w:rsidR="00824603" w:rsidRPr="0068408A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Nº de Acuerdo</w:t>
            </w:r>
          </w:p>
        </w:tc>
        <w:tc>
          <w:tcPr>
            <w:tcW w:w="2126" w:type="dxa"/>
            <w:shd w:val="pct10" w:color="auto" w:fill="FFFFFF"/>
          </w:tcPr>
          <w:p w:rsidR="00824603" w:rsidRPr="0068408A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Acuerdo</w:t>
            </w:r>
          </w:p>
        </w:tc>
        <w:tc>
          <w:tcPr>
            <w:tcW w:w="2409" w:type="dxa"/>
            <w:shd w:val="pct10" w:color="auto" w:fill="FFFFFF"/>
          </w:tcPr>
          <w:p w:rsidR="00824603" w:rsidRPr="0068408A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Plan de acción</w:t>
            </w:r>
          </w:p>
        </w:tc>
        <w:tc>
          <w:tcPr>
            <w:tcW w:w="1560" w:type="dxa"/>
            <w:shd w:val="pct10" w:color="auto" w:fill="FFFFFF"/>
          </w:tcPr>
          <w:p w:rsidR="00824603" w:rsidRPr="0068408A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Responsabilidad</w:t>
            </w:r>
          </w:p>
        </w:tc>
        <w:tc>
          <w:tcPr>
            <w:tcW w:w="1133" w:type="dxa"/>
            <w:shd w:val="pct10" w:color="auto" w:fill="FFFFFF"/>
          </w:tcPr>
          <w:p w:rsidR="00824603" w:rsidRPr="0068408A" w:rsidRDefault="00824603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 xml:space="preserve">Fecha Ejecución </w:t>
            </w:r>
          </w:p>
        </w:tc>
      </w:tr>
      <w:tr w:rsidR="00DE08CF" w:rsidRPr="0068408A" w:rsidTr="00645312">
        <w:trPr>
          <w:cantSplit/>
          <w:trHeight w:val="240"/>
        </w:trPr>
        <w:tc>
          <w:tcPr>
            <w:tcW w:w="1134" w:type="dxa"/>
            <w:shd w:val="pct10" w:color="auto" w:fill="FFFFFF"/>
          </w:tcPr>
          <w:p w:rsidR="00DE08CF" w:rsidRPr="0099633C" w:rsidRDefault="00D9543E" w:rsidP="00A46816">
            <w:pPr>
              <w:pStyle w:val="Table-Title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126" w:type="dxa"/>
            <w:shd w:val="pct10" w:color="FFFFFF" w:fill="FFFFFF"/>
          </w:tcPr>
          <w:p w:rsidR="00DE08CF" w:rsidRPr="00DE08CF" w:rsidRDefault="00DE08CF" w:rsidP="00DE08CF">
            <w:pPr>
              <w:pStyle w:val="Table-Normal"/>
              <w:rPr>
                <w:lang w:val="es-ES_tradnl"/>
              </w:rPr>
            </w:pPr>
          </w:p>
        </w:tc>
        <w:tc>
          <w:tcPr>
            <w:tcW w:w="2409" w:type="dxa"/>
          </w:tcPr>
          <w:p w:rsidR="00DE08CF" w:rsidRPr="00DE08CF" w:rsidRDefault="00DE08CF" w:rsidP="00DE08CF">
            <w:pPr>
              <w:pStyle w:val="Table-Normal"/>
              <w:rPr>
                <w:lang w:val="es-ES_tradnl"/>
              </w:rPr>
            </w:pPr>
          </w:p>
        </w:tc>
        <w:tc>
          <w:tcPr>
            <w:tcW w:w="1560" w:type="dxa"/>
          </w:tcPr>
          <w:p w:rsidR="00DE08CF" w:rsidRPr="0099633C" w:rsidRDefault="00DE08CF" w:rsidP="00DE08CF">
            <w:pPr>
              <w:pStyle w:val="Table-Normal"/>
              <w:rPr>
                <w:lang w:val="es-ES_tradnl"/>
              </w:rPr>
            </w:pPr>
          </w:p>
        </w:tc>
        <w:tc>
          <w:tcPr>
            <w:tcW w:w="1133" w:type="dxa"/>
          </w:tcPr>
          <w:p w:rsidR="00DE08CF" w:rsidRPr="0068408A" w:rsidRDefault="00DE08CF" w:rsidP="00356178">
            <w:pPr>
              <w:pStyle w:val="Table-Normal"/>
              <w:rPr>
                <w:lang w:val="es-ES_tradnl"/>
              </w:rPr>
            </w:pPr>
          </w:p>
        </w:tc>
      </w:tr>
    </w:tbl>
    <w:p w:rsidR="00824603" w:rsidRPr="009005C0" w:rsidRDefault="00824603" w:rsidP="00824603">
      <w:pPr>
        <w:pStyle w:val="Ttulo1"/>
        <w:rPr>
          <w:lang w:val="es-ES"/>
        </w:rPr>
      </w:pPr>
      <w:bookmarkStart w:id="7" w:name="_Toc469557751"/>
      <w:r>
        <w:rPr>
          <w:lang w:val="es-ES"/>
        </w:rPr>
        <w:lastRenderedPageBreak/>
        <w:t>Puntos Pendientes</w:t>
      </w:r>
      <w:bookmarkEnd w:id="7"/>
    </w:p>
    <w:p w:rsidR="00C42329" w:rsidRDefault="00C42329" w:rsidP="00C42329">
      <w:pPr>
        <w:pStyle w:val="Textoindependiente"/>
        <w:ind w:left="0"/>
        <w:rPr>
          <w:lang w:val="es-ES"/>
        </w:rPr>
      </w:pPr>
    </w:p>
    <w:tbl>
      <w:tblPr>
        <w:tblW w:w="8661" w:type="dxa"/>
        <w:tblInd w:w="-318" w:type="dxa"/>
        <w:tblBorders>
          <w:top w:val="single" w:sz="6" w:space="0" w:color="B9D305"/>
          <w:left w:val="single" w:sz="6" w:space="0" w:color="B9D305"/>
          <w:bottom w:val="single" w:sz="6" w:space="0" w:color="B9D305"/>
          <w:right w:val="single" w:sz="6" w:space="0" w:color="B9D305"/>
          <w:insideH w:val="single" w:sz="6" w:space="0" w:color="B9D305"/>
          <w:insideV w:val="single" w:sz="6" w:space="0" w:color="B9D305"/>
        </w:tblBorders>
        <w:tblLayout w:type="fixed"/>
        <w:tblLook w:val="0000" w:firstRow="0" w:lastRow="0" w:firstColumn="0" w:lastColumn="0" w:noHBand="0" w:noVBand="0"/>
      </w:tblPr>
      <w:tblGrid>
        <w:gridCol w:w="1052"/>
        <w:gridCol w:w="1358"/>
        <w:gridCol w:w="3496"/>
        <w:gridCol w:w="1589"/>
        <w:gridCol w:w="1166"/>
      </w:tblGrid>
      <w:tr w:rsidR="00C42329" w:rsidRPr="00384211" w:rsidTr="007A108C">
        <w:trPr>
          <w:cantSplit/>
          <w:trHeight w:val="251"/>
        </w:trPr>
        <w:tc>
          <w:tcPr>
            <w:tcW w:w="1052" w:type="dxa"/>
            <w:shd w:val="pct10" w:color="auto" w:fill="FFFFFF"/>
          </w:tcPr>
          <w:p w:rsidR="00C42329" w:rsidRPr="00A32714" w:rsidRDefault="00C42329" w:rsidP="00C42329">
            <w:pPr>
              <w:pStyle w:val="Table-Title"/>
              <w:rPr>
                <w:szCs w:val="16"/>
                <w:lang w:val="es-ES_tradnl"/>
              </w:rPr>
            </w:pPr>
            <w:r w:rsidRPr="00A32714">
              <w:rPr>
                <w:szCs w:val="16"/>
                <w:lang w:val="es-ES_tradnl"/>
              </w:rPr>
              <w:t>Nº de Punto Pendiente</w:t>
            </w:r>
          </w:p>
        </w:tc>
        <w:tc>
          <w:tcPr>
            <w:tcW w:w="1358" w:type="dxa"/>
            <w:shd w:val="pct10" w:color="auto" w:fill="FFFFFF"/>
          </w:tcPr>
          <w:p w:rsidR="00C42329" w:rsidRPr="00A32714" w:rsidRDefault="00C42329" w:rsidP="00414B58">
            <w:pPr>
              <w:pStyle w:val="Table-Title"/>
              <w:rPr>
                <w:szCs w:val="16"/>
                <w:lang w:val="es-ES_tradnl"/>
              </w:rPr>
            </w:pPr>
            <w:r w:rsidRPr="00A32714">
              <w:rPr>
                <w:szCs w:val="16"/>
                <w:lang w:val="es-ES_tradnl"/>
              </w:rPr>
              <w:t>Petición</w:t>
            </w:r>
          </w:p>
        </w:tc>
        <w:tc>
          <w:tcPr>
            <w:tcW w:w="3496" w:type="dxa"/>
            <w:shd w:val="pct10" w:color="auto" w:fill="FFFFFF"/>
          </w:tcPr>
          <w:p w:rsidR="00C42329" w:rsidRPr="00A32714" w:rsidRDefault="00C42329" w:rsidP="00414B58">
            <w:pPr>
              <w:pStyle w:val="Table-Title"/>
              <w:rPr>
                <w:szCs w:val="16"/>
                <w:lang w:val="es-ES_tradnl"/>
              </w:rPr>
            </w:pPr>
            <w:r w:rsidRPr="00A32714">
              <w:rPr>
                <w:szCs w:val="16"/>
                <w:lang w:val="es-ES_tradnl"/>
              </w:rPr>
              <w:t>Descripción</w:t>
            </w:r>
          </w:p>
        </w:tc>
        <w:tc>
          <w:tcPr>
            <w:tcW w:w="1589" w:type="dxa"/>
            <w:shd w:val="pct10" w:color="auto" w:fill="FFFFFF"/>
          </w:tcPr>
          <w:p w:rsidR="00C42329" w:rsidRPr="00A32714" w:rsidRDefault="00C42329" w:rsidP="00414B58">
            <w:pPr>
              <w:pStyle w:val="Table-Title"/>
              <w:rPr>
                <w:szCs w:val="16"/>
                <w:lang w:val="es-ES_tradnl"/>
              </w:rPr>
            </w:pPr>
            <w:r w:rsidRPr="00A32714">
              <w:rPr>
                <w:szCs w:val="16"/>
                <w:lang w:val="es-ES_tradnl"/>
              </w:rPr>
              <w:t>Responsabilidad</w:t>
            </w:r>
          </w:p>
        </w:tc>
        <w:tc>
          <w:tcPr>
            <w:tcW w:w="1166" w:type="dxa"/>
            <w:shd w:val="pct10" w:color="auto" w:fill="FFFFFF"/>
          </w:tcPr>
          <w:p w:rsidR="00C42329" w:rsidRPr="00A32714" w:rsidRDefault="00C42329" w:rsidP="00414B58">
            <w:pPr>
              <w:pStyle w:val="Table-Title"/>
              <w:rPr>
                <w:szCs w:val="16"/>
                <w:lang w:val="es-ES_tradnl"/>
              </w:rPr>
            </w:pPr>
            <w:r w:rsidRPr="00A32714">
              <w:rPr>
                <w:szCs w:val="16"/>
                <w:lang w:val="es-ES_tradnl"/>
              </w:rPr>
              <w:t xml:space="preserve">Fecha Ejecución </w:t>
            </w:r>
          </w:p>
        </w:tc>
      </w:tr>
      <w:tr w:rsidR="00C42329" w:rsidRPr="0099633C" w:rsidTr="007A108C">
        <w:trPr>
          <w:cantSplit/>
          <w:trHeight w:val="251"/>
        </w:trPr>
        <w:tc>
          <w:tcPr>
            <w:tcW w:w="1052" w:type="dxa"/>
            <w:shd w:val="pct10" w:color="auto" w:fill="FFFFFF"/>
          </w:tcPr>
          <w:p w:rsidR="00C42329" w:rsidRPr="00A32714" w:rsidRDefault="00C42329" w:rsidP="00414B58">
            <w:pPr>
              <w:pStyle w:val="Table-Title"/>
              <w:rPr>
                <w:rFonts w:cs="Arial"/>
                <w:b w:val="0"/>
                <w:szCs w:val="16"/>
                <w:lang w:val="es-ES" w:eastAsia="es-ES"/>
              </w:rPr>
            </w:pPr>
          </w:p>
        </w:tc>
        <w:tc>
          <w:tcPr>
            <w:tcW w:w="1358" w:type="dxa"/>
            <w:shd w:val="pct10" w:color="FFFFFF" w:fill="FFFFFF"/>
          </w:tcPr>
          <w:p w:rsidR="00C42329" w:rsidRPr="00A32714" w:rsidRDefault="00C42329" w:rsidP="00C42329">
            <w:pPr>
              <w:pStyle w:val="Textoindependiente"/>
              <w:ind w:left="0"/>
              <w:rPr>
                <w:rFonts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3496" w:type="dxa"/>
            <w:shd w:val="pct10" w:color="FFFFFF" w:fill="FFFFFF"/>
          </w:tcPr>
          <w:p w:rsidR="00C42329" w:rsidRPr="00A32714" w:rsidRDefault="00C42329" w:rsidP="00C42329">
            <w:pPr>
              <w:pStyle w:val="Textoindependiente"/>
              <w:ind w:left="0"/>
              <w:rPr>
                <w:rFonts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589" w:type="dxa"/>
          </w:tcPr>
          <w:p w:rsidR="00C42329" w:rsidRPr="00A32714" w:rsidRDefault="00C42329" w:rsidP="00414B58">
            <w:pPr>
              <w:pStyle w:val="Table-Normal"/>
              <w:rPr>
                <w:rFonts w:cs="Arial"/>
                <w:szCs w:val="16"/>
                <w:lang w:val="es-ES" w:eastAsia="es-ES"/>
              </w:rPr>
            </w:pPr>
          </w:p>
        </w:tc>
        <w:tc>
          <w:tcPr>
            <w:tcW w:w="1166" w:type="dxa"/>
          </w:tcPr>
          <w:p w:rsidR="00C42329" w:rsidRPr="00A32714" w:rsidRDefault="00C42329" w:rsidP="00414B58">
            <w:pPr>
              <w:pStyle w:val="Table-Normal"/>
              <w:rPr>
                <w:rFonts w:cs="Arial"/>
                <w:szCs w:val="16"/>
                <w:lang w:val="es-ES" w:eastAsia="es-ES"/>
              </w:rPr>
            </w:pPr>
          </w:p>
        </w:tc>
      </w:tr>
    </w:tbl>
    <w:p w:rsidR="00C42329" w:rsidRPr="00C42329" w:rsidRDefault="00C42329" w:rsidP="00824603">
      <w:pPr>
        <w:pStyle w:val="Textoindependiente"/>
        <w:rPr>
          <w:lang w:val="es-ES"/>
        </w:rPr>
      </w:pPr>
    </w:p>
    <w:sectPr w:rsidR="00C42329" w:rsidRPr="00C42329" w:rsidSect="00DF766C">
      <w:headerReference w:type="even" r:id="rId10"/>
      <w:headerReference w:type="default" r:id="rId11"/>
      <w:footerReference w:type="default" r:id="rId12"/>
      <w:pgSz w:w="11909" w:h="16834" w:code="9"/>
      <w:pgMar w:top="1440" w:right="1797" w:bottom="1440" w:left="1797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ED8" w:rsidRDefault="00F02ED8">
      <w:r>
        <w:separator/>
      </w:r>
    </w:p>
  </w:endnote>
  <w:endnote w:type="continuationSeparator" w:id="0">
    <w:p w:rsidR="00F02ED8" w:rsidRDefault="00F02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314" w:rsidRDefault="00F02ED8" w:rsidP="00476939">
    <w:pPr>
      <w:pStyle w:val="Piedepgina"/>
    </w:pPr>
    <w:r>
      <w:fldChar w:fldCharType="begin"/>
    </w:r>
    <w:r>
      <w:instrText xml:space="preserve"> DOCPROPERTY  Company  \* MERGEFORMAT </w:instrText>
    </w:r>
    <w:r>
      <w:fldChar w:fldCharType="separate"/>
    </w:r>
    <w:r w:rsidR="002C1314">
      <w:t xml:space="preserve">© 2017 - </w:t>
    </w:r>
    <w:proofErr w:type="spellStart"/>
    <w:proofErr w:type="gramStart"/>
    <w:r w:rsidR="002C1314">
      <w:t>everis</w:t>
    </w:r>
    <w:proofErr w:type="spellEnd"/>
    <w:proofErr w:type="gramEnd"/>
    <w:r>
      <w:fldChar w:fldCharType="end"/>
    </w:r>
    <w:r w:rsidR="002C1314">
      <w:tab/>
    </w:r>
    <w:r w:rsidR="002C1314">
      <w:rPr>
        <w:snapToGrid w:val="0"/>
      </w:rPr>
      <w:t xml:space="preserve">Page </w:t>
    </w:r>
    <w:r w:rsidR="002C1314">
      <w:rPr>
        <w:snapToGrid w:val="0"/>
      </w:rPr>
      <w:fldChar w:fldCharType="begin"/>
    </w:r>
    <w:r w:rsidR="002C1314">
      <w:rPr>
        <w:snapToGrid w:val="0"/>
      </w:rPr>
      <w:instrText xml:space="preserve"> PAGE </w:instrText>
    </w:r>
    <w:r w:rsidR="002C1314">
      <w:rPr>
        <w:snapToGrid w:val="0"/>
      </w:rPr>
      <w:fldChar w:fldCharType="separate"/>
    </w:r>
    <w:r w:rsidR="009A4EE3">
      <w:rPr>
        <w:noProof/>
        <w:snapToGrid w:val="0"/>
      </w:rPr>
      <w:t>1</w:t>
    </w:r>
    <w:r w:rsidR="002C1314">
      <w:rPr>
        <w:snapToGrid w:val="0"/>
      </w:rPr>
      <w:fldChar w:fldCharType="end"/>
    </w:r>
    <w:r w:rsidR="002C1314">
      <w:rPr>
        <w:snapToGrid w:val="0"/>
      </w:rPr>
      <w:t xml:space="preserve"> of </w:t>
    </w:r>
    <w:r w:rsidR="002C1314">
      <w:rPr>
        <w:rStyle w:val="Nmerodepgina"/>
      </w:rPr>
      <w:fldChar w:fldCharType="begin"/>
    </w:r>
    <w:r w:rsidR="002C1314">
      <w:rPr>
        <w:rStyle w:val="Nmerodepgina"/>
      </w:rPr>
      <w:instrText xml:space="preserve"> NUMPAGES </w:instrText>
    </w:r>
    <w:r w:rsidR="002C1314">
      <w:rPr>
        <w:rStyle w:val="Nmerodepgina"/>
      </w:rPr>
      <w:fldChar w:fldCharType="separate"/>
    </w:r>
    <w:r w:rsidR="009A4EE3">
      <w:rPr>
        <w:rStyle w:val="Nmerodepgina"/>
        <w:noProof/>
      </w:rPr>
      <w:t>10</w:t>
    </w:r>
    <w:r w:rsidR="002C1314">
      <w:rPr>
        <w:rStyle w:val="Nmerodepgin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112"/>
      <w:gridCol w:w="4193"/>
    </w:tblGrid>
    <w:tr w:rsidR="002C1314" w:rsidRPr="009A4EE3" w:rsidTr="0030038D">
      <w:tc>
        <w:tcPr>
          <w:tcW w:w="8449" w:type="dxa"/>
          <w:gridSpan w:val="2"/>
        </w:tcPr>
        <w:p w:rsidR="002C1314" w:rsidRPr="0030038D" w:rsidRDefault="002C1314" w:rsidP="00824F62">
          <w:pPr>
            <w:pStyle w:val="Piedepgina"/>
            <w:pBdr>
              <w:top w:val="none" w:sz="0" w:space="0" w:color="auto"/>
              <w:left w:val="none" w:sz="0" w:space="0" w:color="auto"/>
            </w:pBdr>
            <w:rPr>
              <w:lang w:val="es-ES"/>
            </w:rPr>
          </w:pPr>
          <w:r w:rsidRPr="0030038D">
            <w:rPr>
              <w:lang w:val="es-ES"/>
            </w:rPr>
            <w:t xml:space="preserve">Archivo: </w:t>
          </w:r>
          <w:r w:rsidRPr="0030038D">
            <w:rPr>
              <w:lang w:val="es-ES"/>
            </w:rPr>
            <w:fldChar w:fldCharType="begin"/>
          </w:r>
          <w:r w:rsidRPr="0030038D">
            <w:rPr>
              <w:lang w:val="es-ES"/>
            </w:rPr>
            <w:instrText xml:space="preserve"> FILENAME  \* FirstCap  \* MERGEFORMAT </w:instrText>
          </w:r>
          <w:r w:rsidRPr="0030038D">
            <w:rPr>
              <w:lang w:val="es-ES"/>
            </w:rPr>
            <w:fldChar w:fldCharType="separate"/>
          </w:r>
          <w:r>
            <w:rPr>
              <w:noProof/>
              <w:lang w:val="es-ES"/>
            </w:rPr>
            <w:t xml:space="preserve">Acta Reunión de seguimiento semanal de proyecto </w:t>
          </w:r>
          <w:r w:rsidR="00824F62">
            <w:rPr>
              <w:noProof/>
              <w:lang w:val="es-ES"/>
            </w:rPr>
            <w:t>27</w:t>
          </w:r>
          <w:r>
            <w:rPr>
              <w:noProof/>
              <w:lang w:val="es-ES"/>
            </w:rPr>
            <w:t xml:space="preserve"> </w:t>
          </w:r>
          <w:r w:rsidR="00824F62">
            <w:rPr>
              <w:noProof/>
              <w:lang w:val="es-ES"/>
            </w:rPr>
            <w:t xml:space="preserve">Septiembre </w:t>
          </w:r>
          <w:r>
            <w:rPr>
              <w:noProof/>
              <w:lang w:val="es-ES"/>
            </w:rPr>
            <w:t>2017.doc</w:t>
          </w:r>
          <w:r w:rsidRPr="0030038D">
            <w:rPr>
              <w:lang w:val="es-ES"/>
            </w:rPr>
            <w:fldChar w:fldCharType="end"/>
          </w:r>
        </w:p>
      </w:tc>
    </w:tr>
    <w:tr w:rsidR="002C1314" w:rsidRPr="0030038D" w:rsidTr="0030038D">
      <w:tc>
        <w:tcPr>
          <w:tcW w:w="4224" w:type="dxa"/>
        </w:tcPr>
        <w:p w:rsidR="002C1314" w:rsidRPr="0030038D" w:rsidRDefault="00F02ED8" w:rsidP="002F2DFE">
          <w:pPr>
            <w:pStyle w:val="Piedepgina"/>
            <w:pBdr>
              <w:top w:val="none" w:sz="0" w:space="0" w:color="auto"/>
              <w:left w:val="none" w:sz="0" w:space="0" w:color="auto"/>
            </w:pBdr>
            <w:rPr>
              <w:lang w:val="pt-BR"/>
            </w:rPr>
          </w:pPr>
          <w:r>
            <w:fldChar w:fldCharType="begin"/>
          </w:r>
          <w:r>
            <w:instrText xml:space="preserve"> DOCPROPERTY  Company  \* MERGEFORMAT </w:instrText>
          </w:r>
          <w:r>
            <w:fldChar w:fldCharType="separate"/>
          </w:r>
          <w:r w:rsidR="002C1314">
            <w:t xml:space="preserve">© 2017 - </w:t>
          </w:r>
          <w:proofErr w:type="spellStart"/>
          <w:r w:rsidR="002C1314" w:rsidRPr="00887C09">
            <w:rPr>
              <w:lang w:val="en-US"/>
            </w:rPr>
            <w:t>everis</w:t>
          </w:r>
          <w:proofErr w:type="spellEnd"/>
          <w:r>
            <w:rPr>
              <w:lang w:val="en-US"/>
            </w:rPr>
            <w:fldChar w:fldCharType="end"/>
          </w:r>
        </w:p>
      </w:tc>
      <w:tc>
        <w:tcPr>
          <w:tcW w:w="4225" w:type="dxa"/>
        </w:tcPr>
        <w:p w:rsidR="002C1314" w:rsidRPr="0030038D" w:rsidRDefault="002C1314" w:rsidP="0030038D">
          <w:pPr>
            <w:pStyle w:val="Piedepgina"/>
            <w:pBdr>
              <w:top w:val="none" w:sz="0" w:space="0" w:color="auto"/>
              <w:left w:val="none" w:sz="0" w:space="0" w:color="auto"/>
            </w:pBdr>
            <w:ind w:left="2439"/>
            <w:jc w:val="right"/>
            <w:rPr>
              <w:lang w:val="es-ES"/>
            </w:rPr>
          </w:pPr>
          <w:r w:rsidRPr="0030038D">
            <w:rPr>
              <w:rStyle w:val="Nmerodepgina"/>
              <w:lang w:val="es-ES"/>
            </w:rPr>
            <w:t xml:space="preserve">Página </w:t>
          </w:r>
          <w:r w:rsidRPr="0030038D">
            <w:rPr>
              <w:rStyle w:val="Nmerodepgina"/>
              <w:lang w:val="es-ES"/>
            </w:rPr>
            <w:fldChar w:fldCharType="begin"/>
          </w:r>
          <w:r w:rsidRPr="0030038D">
            <w:rPr>
              <w:rStyle w:val="Nmerodepgina"/>
              <w:lang w:val="es-ES"/>
            </w:rPr>
            <w:instrText xml:space="preserve"> PAGE </w:instrText>
          </w:r>
          <w:r w:rsidRPr="0030038D">
            <w:rPr>
              <w:rStyle w:val="Nmerodepgina"/>
              <w:lang w:val="es-ES"/>
            </w:rPr>
            <w:fldChar w:fldCharType="separate"/>
          </w:r>
          <w:r w:rsidR="009A4EE3">
            <w:rPr>
              <w:rStyle w:val="Nmerodepgina"/>
              <w:noProof/>
              <w:lang w:val="es-ES"/>
            </w:rPr>
            <w:t>7</w:t>
          </w:r>
          <w:r w:rsidRPr="0030038D">
            <w:rPr>
              <w:rStyle w:val="Nmerodepgina"/>
              <w:lang w:val="es-ES"/>
            </w:rPr>
            <w:fldChar w:fldCharType="end"/>
          </w:r>
          <w:r w:rsidRPr="0030038D">
            <w:rPr>
              <w:rStyle w:val="Nmerodepgina"/>
              <w:lang w:val="es-ES"/>
            </w:rPr>
            <w:t xml:space="preserve"> de </w:t>
          </w:r>
          <w:r w:rsidRPr="0030038D">
            <w:rPr>
              <w:rStyle w:val="Nmerodepgina"/>
              <w:lang w:val="es-ES"/>
            </w:rPr>
            <w:fldChar w:fldCharType="begin"/>
          </w:r>
          <w:r w:rsidRPr="0030038D">
            <w:rPr>
              <w:rStyle w:val="Nmerodepgina"/>
              <w:lang w:val="es-ES"/>
            </w:rPr>
            <w:instrText xml:space="preserve"> NUMPAGES-1 </w:instrText>
          </w:r>
          <w:r w:rsidRPr="0030038D">
            <w:rPr>
              <w:rStyle w:val="Nmerodepgina"/>
              <w:lang w:val="es-ES"/>
            </w:rPr>
            <w:fldChar w:fldCharType="end"/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9A4EE3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:rsidR="002C1314" w:rsidRDefault="002C1314" w:rsidP="009274B7"/>
  <w:p w:rsidR="002C1314" w:rsidRDefault="002C1314" w:rsidP="00200E4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ED8" w:rsidRDefault="00F02ED8">
      <w:r>
        <w:separator/>
      </w:r>
    </w:p>
  </w:footnote>
  <w:footnote w:type="continuationSeparator" w:id="0">
    <w:p w:rsidR="00F02ED8" w:rsidRDefault="00F02E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314" w:rsidRDefault="002C1314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431"/>
      <w:gridCol w:w="4431"/>
    </w:tblGrid>
    <w:tr w:rsidR="002C1314" w:rsidRPr="009A4EE3">
      <w:tc>
        <w:tcPr>
          <w:tcW w:w="4431" w:type="dxa"/>
        </w:tcPr>
        <w:p w:rsidR="002C1314" w:rsidRPr="00FC1626" w:rsidRDefault="002C1314">
          <w:pPr>
            <w:pStyle w:val="Header1"/>
            <w:rPr>
              <w:lang w:val="es-ES"/>
            </w:rPr>
          </w:pPr>
          <w:r w:rsidRPr="00817D40">
            <w:rPr>
              <w:lang w:val="es-ES"/>
            </w:rPr>
            <w:fldChar w:fldCharType="begin"/>
          </w:r>
          <w:r w:rsidRPr="00817D40">
            <w:rPr>
              <w:lang w:val="es-ES"/>
            </w:rPr>
            <w:instrText xml:space="preserve"> TITLE  \* FirstCap  \* MERGEFORMAT </w:instrText>
          </w:r>
          <w:r w:rsidRPr="00817D40">
            <w:rPr>
              <w:lang w:val="es-ES"/>
            </w:rPr>
            <w:fldChar w:fldCharType="separate"/>
          </w:r>
          <w:r>
            <w:rPr>
              <w:lang w:val="es-ES"/>
            </w:rPr>
            <w:t>Externalización del mantenimiento y evolución de aplicaciones del ICO</w:t>
          </w:r>
          <w:r w:rsidRPr="00817D40">
            <w:rPr>
              <w:lang w:val="es-ES"/>
            </w:rPr>
            <w:fldChar w:fldCharType="end"/>
          </w:r>
          <w:r>
            <w:fldChar w:fldCharType="begin"/>
          </w:r>
          <w:r w:rsidRPr="00FC1626">
            <w:rPr>
              <w:lang w:val="es-ES"/>
            </w:rPr>
            <w:instrText xml:space="preserve"> KEYWORDS  \* MERGEFORMAT </w:instrText>
          </w:r>
          <w:r>
            <w:fldChar w:fldCharType="end"/>
          </w:r>
        </w:p>
      </w:tc>
      <w:tc>
        <w:tcPr>
          <w:tcW w:w="4431" w:type="dxa"/>
        </w:tcPr>
        <w:p w:rsidR="002C1314" w:rsidRPr="00A45808" w:rsidRDefault="002C1314" w:rsidP="00282147">
          <w:pPr>
            <w:pStyle w:val="Encabezado"/>
            <w:rPr>
              <w:lang w:val="es-ES"/>
            </w:rPr>
          </w:pPr>
          <w:r w:rsidRPr="00A45808">
            <w:rPr>
              <w:lang w:val="es-ES"/>
            </w:rPr>
            <w:fldChar w:fldCharType="begin"/>
          </w:r>
          <w:r w:rsidRPr="00A45808">
            <w:rPr>
              <w:lang w:val="es-ES"/>
            </w:rPr>
            <w:instrText xml:space="preserve"> SUBJECT  \* MERGEFORMAT </w:instrText>
          </w:r>
          <w:r w:rsidRPr="00A45808">
            <w:rPr>
              <w:lang w:val="es-ES"/>
            </w:rPr>
            <w:fldChar w:fldCharType="separate"/>
          </w:r>
          <w:r>
            <w:rPr>
              <w:lang w:val="es-ES"/>
            </w:rPr>
            <w:t>Acta de Reunión de Seguimiento</w:t>
          </w:r>
          <w:r w:rsidRPr="00A45808">
            <w:rPr>
              <w:lang w:val="es-ES"/>
            </w:rPr>
            <w:fldChar w:fldCharType="end"/>
          </w:r>
          <w:r>
            <w:rPr>
              <w:lang w:val="es-ES"/>
            </w:rPr>
            <w:t xml:space="preserve"> Operativo Semanal</w:t>
          </w:r>
        </w:p>
      </w:tc>
    </w:tr>
  </w:tbl>
  <w:p w:rsidR="002C1314" w:rsidRPr="00476939" w:rsidRDefault="002C1314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496E86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ED347A"/>
    <w:multiLevelType w:val="hybridMultilevel"/>
    <w:tmpl w:val="4B58F6D4"/>
    <w:lvl w:ilvl="0" w:tplc="C2CA63D2">
      <w:start w:val="25"/>
      <w:numFmt w:val="bullet"/>
      <w:lvlText w:val="-"/>
      <w:lvlJc w:val="left"/>
      <w:pPr>
        <w:ind w:left="78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2AE689F"/>
    <w:multiLevelType w:val="hybridMultilevel"/>
    <w:tmpl w:val="EDD49194"/>
    <w:lvl w:ilvl="0" w:tplc="0C0A0005">
      <w:start w:val="1"/>
      <w:numFmt w:val="bullet"/>
      <w:lvlText w:val=""/>
      <w:lvlJc w:val="left"/>
      <w:pPr>
        <w:ind w:left="16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3" w15:restartNumberingAfterBreak="0">
    <w:nsid w:val="4ECF3054"/>
    <w:multiLevelType w:val="hybridMultilevel"/>
    <w:tmpl w:val="A826625E"/>
    <w:lvl w:ilvl="0" w:tplc="0C0A0005">
      <w:start w:val="1"/>
      <w:numFmt w:val="bullet"/>
      <w:lvlText w:val=""/>
      <w:lvlJc w:val="left"/>
      <w:pPr>
        <w:ind w:left="16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4" w15:restartNumberingAfterBreak="0">
    <w:nsid w:val="57940DAB"/>
    <w:multiLevelType w:val="singleLevel"/>
    <w:tmpl w:val="8BBE80B8"/>
    <w:lvl w:ilvl="0">
      <w:start w:val="1"/>
      <w:numFmt w:val="bullet"/>
      <w:pStyle w:val="Table-Bullet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84026E1"/>
    <w:multiLevelType w:val="hybridMultilevel"/>
    <w:tmpl w:val="8C900F52"/>
    <w:lvl w:ilvl="0" w:tplc="0C0A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1"/>
  </w:num>
  <w:num w:numId="12">
    <w:abstractNumId w:val="5"/>
  </w:num>
  <w:num w:numId="13">
    <w:abstractNumId w:val="2"/>
  </w:num>
  <w:num w:numId="14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83"/>
    <w:rsid w:val="00001406"/>
    <w:rsid w:val="00003AD4"/>
    <w:rsid w:val="000052BF"/>
    <w:rsid w:val="00012705"/>
    <w:rsid w:val="00013BF7"/>
    <w:rsid w:val="00013D31"/>
    <w:rsid w:val="00022781"/>
    <w:rsid w:val="00022CF6"/>
    <w:rsid w:val="00024980"/>
    <w:rsid w:val="000263E7"/>
    <w:rsid w:val="00027ECE"/>
    <w:rsid w:val="00042B19"/>
    <w:rsid w:val="00045C7E"/>
    <w:rsid w:val="0004696F"/>
    <w:rsid w:val="0005093A"/>
    <w:rsid w:val="0005698C"/>
    <w:rsid w:val="00057F5F"/>
    <w:rsid w:val="00060013"/>
    <w:rsid w:val="00060BBE"/>
    <w:rsid w:val="0006315B"/>
    <w:rsid w:val="0006553E"/>
    <w:rsid w:val="0007039F"/>
    <w:rsid w:val="00071A0A"/>
    <w:rsid w:val="00076349"/>
    <w:rsid w:val="00077D88"/>
    <w:rsid w:val="00082998"/>
    <w:rsid w:val="000840E4"/>
    <w:rsid w:val="00085F72"/>
    <w:rsid w:val="00090525"/>
    <w:rsid w:val="0009063E"/>
    <w:rsid w:val="00092514"/>
    <w:rsid w:val="00093EAD"/>
    <w:rsid w:val="00096E9C"/>
    <w:rsid w:val="000B300B"/>
    <w:rsid w:val="000B465C"/>
    <w:rsid w:val="000B5392"/>
    <w:rsid w:val="000C09CC"/>
    <w:rsid w:val="000C21FD"/>
    <w:rsid w:val="000C4E35"/>
    <w:rsid w:val="000D225D"/>
    <w:rsid w:val="000D39C7"/>
    <w:rsid w:val="000D5188"/>
    <w:rsid w:val="000D612E"/>
    <w:rsid w:val="000E0F39"/>
    <w:rsid w:val="000E18B4"/>
    <w:rsid w:val="000E4ACF"/>
    <w:rsid w:val="000E579E"/>
    <w:rsid w:val="000F2F9C"/>
    <w:rsid w:val="000F56E8"/>
    <w:rsid w:val="000F649C"/>
    <w:rsid w:val="000F6BD4"/>
    <w:rsid w:val="00104980"/>
    <w:rsid w:val="00106FA5"/>
    <w:rsid w:val="00107FB5"/>
    <w:rsid w:val="001104B0"/>
    <w:rsid w:val="001108AB"/>
    <w:rsid w:val="00110D6B"/>
    <w:rsid w:val="00122DCC"/>
    <w:rsid w:val="00126D9E"/>
    <w:rsid w:val="001306E2"/>
    <w:rsid w:val="00133519"/>
    <w:rsid w:val="00135194"/>
    <w:rsid w:val="00144050"/>
    <w:rsid w:val="00144475"/>
    <w:rsid w:val="00155100"/>
    <w:rsid w:val="00156ED5"/>
    <w:rsid w:val="00160F52"/>
    <w:rsid w:val="001647A0"/>
    <w:rsid w:val="00171966"/>
    <w:rsid w:val="0018373C"/>
    <w:rsid w:val="00183791"/>
    <w:rsid w:val="00183C44"/>
    <w:rsid w:val="001927D7"/>
    <w:rsid w:val="001A0F65"/>
    <w:rsid w:val="001A10CD"/>
    <w:rsid w:val="001A2F5E"/>
    <w:rsid w:val="001A4BC8"/>
    <w:rsid w:val="001A7F87"/>
    <w:rsid w:val="001B0580"/>
    <w:rsid w:val="001B708E"/>
    <w:rsid w:val="001C0359"/>
    <w:rsid w:val="001C05F2"/>
    <w:rsid w:val="001D1031"/>
    <w:rsid w:val="001D1CEE"/>
    <w:rsid w:val="001D559A"/>
    <w:rsid w:val="001E0F1D"/>
    <w:rsid w:val="001E1DF1"/>
    <w:rsid w:val="001E2BEE"/>
    <w:rsid w:val="001E5A8A"/>
    <w:rsid w:val="001F0654"/>
    <w:rsid w:val="001F3986"/>
    <w:rsid w:val="001F431B"/>
    <w:rsid w:val="00200E4F"/>
    <w:rsid w:val="00202329"/>
    <w:rsid w:val="00207920"/>
    <w:rsid w:val="002101A2"/>
    <w:rsid w:val="00215E06"/>
    <w:rsid w:val="00216513"/>
    <w:rsid w:val="002241BB"/>
    <w:rsid w:val="00241BB5"/>
    <w:rsid w:val="002420C2"/>
    <w:rsid w:val="00255747"/>
    <w:rsid w:val="00266397"/>
    <w:rsid w:val="00282147"/>
    <w:rsid w:val="002830BC"/>
    <w:rsid w:val="00290D76"/>
    <w:rsid w:val="00292334"/>
    <w:rsid w:val="00293251"/>
    <w:rsid w:val="00296101"/>
    <w:rsid w:val="002A3B6A"/>
    <w:rsid w:val="002A6AB0"/>
    <w:rsid w:val="002B10DA"/>
    <w:rsid w:val="002B2B1A"/>
    <w:rsid w:val="002B4974"/>
    <w:rsid w:val="002B6E01"/>
    <w:rsid w:val="002C1314"/>
    <w:rsid w:val="002C3008"/>
    <w:rsid w:val="002C43DB"/>
    <w:rsid w:val="002D20E9"/>
    <w:rsid w:val="002E0EC4"/>
    <w:rsid w:val="002E7AB7"/>
    <w:rsid w:val="002F2DFE"/>
    <w:rsid w:val="002F445C"/>
    <w:rsid w:val="0030038D"/>
    <w:rsid w:val="00304973"/>
    <w:rsid w:val="0030513C"/>
    <w:rsid w:val="00306B71"/>
    <w:rsid w:val="003146A1"/>
    <w:rsid w:val="00314782"/>
    <w:rsid w:val="0032165E"/>
    <w:rsid w:val="00321D21"/>
    <w:rsid w:val="00321F36"/>
    <w:rsid w:val="003259DE"/>
    <w:rsid w:val="00325D1D"/>
    <w:rsid w:val="00326B87"/>
    <w:rsid w:val="00327413"/>
    <w:rsid w:val="00330090"/>
    <w:rsid w:val="00335772"/>
    <w:rsid w:val="0034169C"/>
    <w:rsid w:val="003427C7"/>
    <w:rsid w:val="00346B31"/>
    <w:rsid w:val="003531F1"/>
    <w:rsid w:val="00356178"/>
    <w:rsid w:val="00360553"/>
    <w:rsid w:val="0036095B"/>
    <w:rsid w:val="003619DF"/>
    <w:rsid w:val="003627B6"/>
    <w:rsid w:val="00363BB2"/>
    <w:rsid w:val="00371D72"/>
    <w:rsid w:val="00371FEF"/>
    <w:rsid w:val="00372746"/>
    <w:rsid w:val="00373F82"/>
    <w:rsid w:val="0037431A"/>
    <w:rsid w:val="00377EA7"/>
    <w:rsid w:val="00384211"/>
    <w:rsid w:val="00385DD3"/>
    <w:rsid w:val="00392E8F"/>
    <w:rsid w:val="00397BE8"/>
    <w:rsid w:val="00397FA4"/>
    <w:rsid w:val="003A0A5F"/>
    <w:rsid w:val="003A0CA3"/>
    <w:rsid w:val="003A2652"/>
    <w:rsid w:val="003A58B7"/>
    <w:rsid w:val="003B333D"/>
    <w:rsid w:val="003C6385"/>
    <w:rsid w:val="003C70B4"/>
    <w:rsid w:val="003D09FE"/>
    <w:rsid w:val="003D4CE6"/>
    <w:rsid w:val="003D4ED9"/>
    <w:rsid w:val="003D5212"/>
    <w:rsid w:val="003D63AF"/>
    <w:rsid w:val="003E2096"/>
    <w:rsid w:val="003E34F3"/>
    <w:rsid w:val="003E51C3"/>
    <w:rsid w:val="003E5F63"/>
    <w:rsid w:val="003E65B7"/>
    <w:rsid w:val="003F70F3"/>
    <w:rsid w:val="00413907"/>
    <w:rsid w:val="00414B58"/>
    <w:rsid w:val="004167D5"/>
    <w:rsid w:val="00416C49"/>
    <w:rsid w:val="0042189A"/>
    <w:rsid w:val="00422BDA"/>
    <w:rsid w:val="004249B7"/>
    <w:rsid w:val="00427FFD"/>
    <w:rsid w:val="00434B5F"/>
    <w:rsid w:val="00444846"/>
    <w:rsid w:val="004511E4"/>
    <w:rsid w:val="004716C2"/>
    <w:rsid w:val="0047219D"/>
    <w:rsid w:val="00475F7C"/>
    <w:rsid w:val="00476939"/>
    <w:rsid w:val="00481ECF"/>
    <w:rsid w:val="004874BB"/>
    <w:rsid w:val="004901F3"/>
    <w:rsid w:val="00492BCE"/>
    <w:rsid w:val="00494188"/>
    <w:rsid w:val="00496C92"/>
    <w:rsid w:val="004A0B52"/>
    <w:rsid w:val="004A2C6A"/>
    <w:rsid w:val="004A6D83"/>
    <w:rsid w:val="004A7FF4"/>
    <w:rsid w:val="004B5ABC"/>
    <w:rsid w:val="004C204F"/>
    <w:rsid w:val="004C3A61"/>
    <w:rsid w:val="004C3D13"/>
    <w:rsid w:val="004D12D4"/>
    <w:rsid w:val="004D2554"/>
    <w:rsid w:val="004E1CAC"/>
    <w:rsid w:val="004E5F2C"/>
    <w:rsid w:val="004F1FC3"/>
    <w:rsid w:val="00504B04"/>
    <w:rsid w:val="00511D1B"/>
    <w:rsid w:val="00516B11"/>
    <w:rsid w:val="0051716D"/>
    <w:rsid w:val="00517AFB"/>
    <w:rsid w:val="005260FC"/>
    <w:rsid w:val="00526848"/>
    <w:rsid w:val="00533489"/>
    <w:rsid w:val="005357B4"/>
    <w:rsid w:val="00540EF5"/>
    <w:rsid w:val="00544151"/>
    <w:rsid w:val="00545C08"/>
    <w:rsid w:val="0054675D"/>
    <w:rsid w:val="00547B53"/>
    <w:rsid w:val="00551516"/>
    <w:rsid w:val="00552727"/>
    <w:rsid w:val="00557D51"/>
    <w:rsid w:val="00563B0C"/>
    <w:rsid w:val="00567A48"/>
    <w:rsid w:val="0057252A"/>
    <w:rsid w:val="00580D95"/>
    <w:rsid w:val="00582A65"/>
    <w:rsid w:val="00582D4A"/>
    <w:rsid w:val="00590784"/>
    <w:rsid w:val="00592320"/>
    <w:rsid w:val="00592B5C"/>
    <w:rsid w:val="00595A05"/>
    <w:rsid w:val="005A14CF"/>
    <w:rsid w:val="005A377C"/>
    <w:rsid w:val="005B0C92"/>
    <w:rsid w:val="005B284C"/>
    <w:rsid w:val="005B37DF"/>
    <w:rsid w:val="005C78D0"/>
    <w:rsid w:val="005D1A7E"/>
    <w:rsid w:val="005D4C00"/>
    <w:rsid w:val="005E6B4F"/>
    <w:rsid w:val="005F4ACC"/>
    <w:rsid w:val="005F543D"/>
    <w:rsid w:val="005F7634"/>
    <w:rsid w:val="005F7D0A"/>
    <w:rsid w:val="00605FE0"/>
    <w:rsid w:val="00607422"/>
    <w:rsid w:val="00614003"/>
    <w:rsid w:val="00620122"/>
    <w:rsid w:val="006269FB"/>
    <w:rsid w:val="00634C5E"/>
    <w:rsid w:val="00636963"/>
    <w:rsid w:val="006405CA"/>
    <w:rsid w:val="006415AE"/>
    <w:rsid w:val="0064165C"/>
    <w:rsid w:val="00641ED6"/>
    <w:rsid w:val="0064288A"/>
    <w:rsid w:val="00642BC5"/>
    <w:rsid w:val="00642C34"/>
    <w:rsid w:val="00644D41"/>
    <w:rsid w:val="00645312"/>
    <w:rsid w:val="00653325"/>
    <w:rsid w:val="00656064"/>
    <w:rsid w:val="00656E13"/>
    <w:rsid w:val="00661C03"/>
    <w:rsid w:val="00664A76"/>
    <w:rsid w:val="00665841"/>
    <w:rsid w:val="00666605"/>
    <w:rsid w:val="00671C45"/>
    <w:rsid w:val="00672254"/>
    <w:rsid w:val="006738A7"/>
    <w:rsid w:val="0067504D"/>
    <w:rsid w:val="00680692"/>
    <w:rsid w:val="00683757"/>
    <w:rsid w:val="006850CD"/>
    <w:rsid w:val="006965EE"/>
    <w:rsid w:val="006A1B17"/>
    <w:rsid w:val="006A2FBD"/>
    <w:rsid w:val="006A640C"/>
    <w:rsid w:val="006B1820"/>
    <w:rsid w:val="006B6D4B"/>
    <w:rsid w:val="006B6D8A"/>
    <w:rsid w:val="006B7BCD"/>
    <w:rsid w:val="006C26E9"/>
    <w:rsid w:val="006C7934"/>
    <w:rsid w:val="006D4DB3"/>
    <w:rsid w:val="006E0244"/>
    <w:rsid w:val="006E0D4C"/>
    <w:rsid w:val="006F08DD"/>
    <w:rsid w:val="006F6010"/>
    <w:rsid w:val="00700BF4"/>
    <w:rsid w:val="00701169"/>
    <w:rsid w:val="00710822"/>
    <w:rsid w:val="00710DAC"/>
    <w:rsid w:val="00710F05"/>
    <w:rsid w:val="007213E6"/>
    <w:rsid w:val="00723964"/>
    <w:rsid w:val="007263CD"/>
    <w:rsid w:val="00743514"/>
    <w:rsid w:val="00745677"/>
    <w:rsid w:val="00750E84"/>
    <w:rsid w:val="0075504A"/>
    <w:rsid w:val="00761186"/>
    <w:rsid w:val="0076127F"/>
    <w:rsid w:val="007620A0"/>
    <w:rsid w:val="007740F7"/>
    <w:rsid w:val="00784831"/>
    <w:rsid w:val="00790218"/>
    <w:rsid w:val="00790E00"/>
    <w:rsid w:val="00792B1B"/>
    <w:rsid w:val="00794F7D"/>
    <w:rsid w:val="00797A3A"/>
    <w:rsid w:val="00797FDB"/>
    <w:rsid w:val="007A0F58"/>
    <w:rsid w:val="007A108C"/>
    <w:rsid w:val="007A3B60"/>
    <w:rsid w:val="007A4D7C"/>
    <w:rsid w:val="007A5CB9"/>
    <w:rsid w:val="007B029F"/>
    <w:rsid w:val="007B0814"/>
    <w:rsid w:val="007B1701"/>
    <w:rsid w:val="007B186C"/>
    <w:rsid w:val="007B6A4C"/>
    <w:rsid w:val="007B7070"/>
    <w:rsid w:val="007C0DB4"/>
    <w:rsid w:val="007C15C0"/>
    <w:rsid w:val="007C4B31"/>
    <w:rsid w:val="007C4CD6"/>
    <w:rsid w:val="007C55E1"/>
    <w:rsid w:val="007D2B15"/>
    <w:rsid w:val="007D7DD3"/>
    <w:rsid w:val="007E6429"/>
    <w:rsid w:val="007E7CDC"/>
    <w:rsid w:val="007F0847"/>
    <w:rsid w:val="007F1EC2"/>
    <w:rsid w:val="007F3480"/>
    <w:rsid w:val="007F5805"/>
    <w:rsid w:val="007F6340"/>
    <w:rsid w:val="007F702F"/>
    <w:rsid w:val="008028C8"/>
    <w:rsid w:val="008106ED"/>
    <w:rsid w:val="00811B3E"/>
    <w:rsid w:val="00815338"/>
    <w:rsid w:val="008160DD"/>
    <w:rsid w:val="00816A94"/>
    <w:rsid w:val="00821848"/>
    <w:rsid w:val="00824603"/>
    <w:rsid w:val="00824F62"/>
    <w:rsid w:val="0082657A"/>
    <w:rsid w:val="00826C51"/>
    <w:rsid w:val="00831DB3"/>
    <w:rsid w:val="00831EFC"/>
    <w:rsid w:val="00833141"/>
    <w:rsid w:val="00833745"/>
    <w:rsid w:val="008357F8"/>
    <w:rsid w:val="00835E52"/>
    <w:rsid w:val="00836238"/>
    <w:rsid w:val="00837FE1"/>
    <w:rsid w:val="00841270"/>
    <w:rsid w:val="00842BEE"/>
    <w:rsid w:val="00845D95"/>
    <w:rsid w:val="00852C95"/>
    <w:rsid w:val="008569D0"/>
    <w:rsid w:val="00862884"/>
    <w:rsid w:val="008730DC"/>
    <w:rsid w:val="00883D6B"/>
    <w:rsid w:val="008849E0"/>
    <w:rsid w:val="008854CC"/>
    <w:rsid w:val="00887C09"/>
    <w:rsid w:val="00897AD2"/>
    <w:rsid w:val="008A117E"/>
    <w:rsid w:val="008B1C0A"/>
    <w:rsid w:val="008B3534"/>
    <w:rsid w:val="008B3CD2"/>
    <w:rsid w:val="008B5437"/>
    <w:rsid w:val="008B57E7"/>
    <w:rsid w:val="008B6BDF"/>
    <w:rsid w:val="008D149A"/>
    <w:rsid w:val="008D17BE"/>
    <w:rsid w:val="008D69F8"/>
    <w:rsid w:val="008D721F"/>
    <w:rsid w:val="008D787C"/>
    <w:rsid w:val="008E7E24"/>
    <w:rsid w:val="008F2A63"/>
    <w:rsid w:val="009005C0"/>
    <w:rsid w:val="00904CE8"/>
    <w:rsid w:val="00905A67"/>
    <w:rsid w:val="0091366F"/>
    <w:rsid w:val="009150E7"/>
    <w:rsid w:val="0091662E"/>
    <w:rsid w:val="009167A6"/>
    <w:rsid w:val="00917136"/>
    <w:rsid w:val="0092709B"/>
    <w:rsid w:val="009274B7"/>
    <w:rsid w:val="00927FDE"/>
    <w:rsid w:val="0093445E"/>
    <w:rsid w:val="00935136"/>
    <w:rsid w:val="00945FE2"/>
    <w:rsid w:val="009511C8"/>
    <w:rsid w:val="0095234C"/>
    <w:rsid w:val="00952B63"/>
    <w:rsid w:val="00956357"/>
    <w:rsid w:val="00966336"/>
    <w:rsid w:val="009663B2"/>
    <w:rsid w:val="00967EBA"/>
    <w:rsid w:val="00971EDA"/>
    <w:rsid w:val="00971F67"/>
    <w:rsid w:val="00972F16"/>
    <w:rsid w:val="00974474"/>
    <w:rsid w:val="00974BE7"/>
    <w:rsid w:val="00976B31"/>
    <w:rsid w:val="00985FB6"/>
    <w:rsid w:val="00990C59"/>
    <w:rsid w:val="00991E9A"/>
    <w:rsid w:val="009937DA"/>
    <w:rsid w:val="0099633C"/>
    <w:rsid w:val="009A0A94"/>
    <w:rsid w:val="009A1146"/>
    <w:rsid w:val="009A4EE3"/>
    <w:rsid w:val="009A57A6"/>
    <w:rsid w:val="009B2AF0"/>
    <w:rsid w:val="009B4DDC"/>
    <w:rsid w:val="009C1397"/>
    <w:rsid w:val="009C4BDF"/>
    <w:rsid w:val="009C50B4"/>
    <w:rsid w:val="009C5782"/>
    <w:rsid w:val="009D1EEE"/>
    <w:rsid w:val="009D24FF"/>
    <w:rsid w:val="009E11DD"/>
    <w:rsid w:val="009E1E60"/>
    <w:rsid w:val="009E2156"/>
    <w:rsid w:val="009E3935"/>
    <w:rsid w:val="009E4BD6"/>
    <w:rsid w:val="009E6544"/>
    <w:rsid w:val="009E73FA"/>
    <w:rsid w:val="009F0419"/>
    <w:rsid w:val="009F2717"/>
    <w:rsid w:val="00A02867"/>
    <w:rsid w:val="00A05693"/>
    <w:rsid w:val="00A1427E"/>
    <w:rsid w:val="00A146B4"/>
    <w:rsid w:val="00A15DDD"/>
    <w:rsid w:val="00A15FD5"/>
    <w:rsid w:val="00A17EAC"/>
    <w:rsid w:val="00A20225"/>
    <w:rsid w:val="00A32714"/>
    <w:rsid w:val="00A35FA3"/>
    <w:rsid w:val="00A41E14"/>
    <w:rsid w:val="00A45808"/>
    <w:rsid w:val="00A46816"/>
    <w:rsid w:val="00A54F0D"/>
    <w:rsid w:val="00A609FE"/>
    <w:rsid w:val="00A62E58"/>
    <w:rsid w:val="00A671E7"/>
    <w:rsid w:val="00A67AA6"/>
    <w:rsid w:val="00A75AF5"/>
    <w:rsid w:val="00A777EF"/>
    <w:rsid w:val="00A7783B"/>
    <w:rsid w:val="00A81B5B"/>
    <w:rsid w:val="00A83D26"/>
    <w:rsid w:val="00A86124"/>
    <w:rsid w:val="00AA1E86"/>
    <w:rsid w:val="00AA1ED4"/>
    <w:rsid w:val="00AA29F7"/>
    <w:rsid w:val="00AA4D5E"/>
    <w:rsid w:val="00AA7857"/>
    <w:rsid w:val="00AB3FBB"/>
    <w:rsid w:val="00AB7BC2"/>
    <w:rsid w:val="00AC159C"/>
    <w:rsid w:val="00AC362B"/>
    <w:rsid w:val="00AC483B"/>
    <w:rsid w:val="00AC554E"/>
    <w:rsid w:val="00AC6915"/>
    <w:rsid w:val="00AD0F1A"/>
    <w:rsid w:val="00AD7F92"/>
    <w:rsid w:val="00AE0647"/>
    <w:rsid w:val="00AE4747"/>
    <w:rsid w:val="00AE50FF"/>
    <w:rsid w:val="00AE5F0A"/>
    <w:rsid w:val="00AE6E6C"/>
    <w:rsid w:val="00AF1919"/>
    <w:rsid w:val="00AF3BBC"/>
    <w:rsid w:val="00B05B60"/>
    <w:rsid w:val="00B07445"/>
    <w:rsid w:val="00B0793A"/>
    <w:rsid w:val="00B11B96"/>
    <w:rsid w:val="00B12A97"/>
    <w:rsid w:val="00B16F6C"/>
    <w:rsid w:val="00B24DAD"/>
    <w:rsid w:val="00B27CE3"/>
    <w:rsid w:val="00B308D8"/>
    <w:rsid w:val="00B40E3B"/>
    <w:rsid w:val="00B42323"/>
    <w:rsid w:val="00B54539"/>
    <w:rsid w:val="00B60C37"/>
    <w:rsid w:val="00B613BE"/>
    <w:rsid w:val="00B62C57"/>
    <w:rsid w:val="00B658B8"/>
    <w:rsid w:val="00B70821"/>
    <w:rsid w:val="00B830F5"/>
    <w:rsid w:val="00B84BBE"/>
    <w:rsid w:val="00B861CA"/>
    <w:rsid w:val="00B9275A"/>
    <w:rsid w:val="00B93B1C"/>
    <w:rsid w:val="00BA1431"/>
    <w:rsid w:val="00BA20C4"/>
    <w:rsid w:val="00BA2B2A"/>
    <w:rsid w:val="00BA405D"/>
    <w:rsid w:val="00BA57F6"/>
    <w:rsid w:val="00BB37A7"/>
    <w:rsid w:val="00BB651F"/>
    <w:rsid w:val="00BB7336"/>
    <w:rsid w:val="00BC15EF"/>
    <w:rsid w:val="00BC5084"/>
    <w:rsid w:val="00BD03DE"/>
    <w:rsid w:val="00BD15A9"/>
    <w:rsid w:val="00BD27F7"/>
    <w:rsid w:val="00BD61F9"/>
    <w:rsid w:val="00BD7799"/>
    <w:rsid w:val="00BE07F3"/>
    <w:rsid w:val="00BE594A"/>
    <w:rsid w:val="00BF10BA"/>
    <w:rsid w:val="00BF4880"/>
    <w:rsid w:val="00C0705E"/>
    <w:rsid w:val="00C17B57"/>
    <w:rsid w:val="00C25B2C"/>
    <w:rsid w:val="00C2765C"/>
    <w:rsid w:val="00C31CE4"/>
    <w:rsid w:val="00C41F34"/>
    <w:rsid w:val="00C42329"/>
    <w:rsid w:val="00C42EC8"/>
    <w:rsid w:val="00C43C41"/>
    <w:rsid w:val="00C445F6"/>
    <w:rsid w:val="00C5044D"/>
    <w:rsid w:val="00C510BF"/>
    <w:rsid w:val="00C55BC9"/>
    <w:rsid w:val="00C61EA5"/>
    <w:rsid w:val="00C62E22"/>
    <w:rsid w:val="00C63782"/>
    <w:rsid w:val="00C664CA"/>
    <w:rsid w:val="00C86438"/>
    <w:rsid w:val="00C87F1E"/>
    <w:rsid w:val="00C90750"/>
    <w:rsid w:val="00C925C0"/>
    <w:rsid w:val="00C93B34"/>
    <w:rsid w:val="00C9732F"/>
    <w:rsid w:val="00CA49BE"/>
    <w:rsid w:val="00CA5B5A"/>
    <w:rsid w:val="00CB1029"/>
    <w:rsid w:val="00CC57D6"/>
    <w:rsid w:val="00CC57FF"/>
    <w:rsid w:val="00CC6DC9"/>
    <w:rsid w:val="00CD287C"/>
    <w:rsid w:val="00CD3983"/>
    <w:rsid w:val="00CD464F"/>
    <w:rsid w:val="00CD6535"/>
    <w:rsid w:val="00CD74C4"/>
    <w:rsid w:val="00CE0E83"/>
    <w:rsid w:val="00CE5F41"/>
    <w:rsid w:val="00CF4DEC"/>
    <w:rsid w:val="00D123F0"/>
    <w:rsid w:val="00D13315"/>
    <w:rsid w:val="00D26C20"/>
    <w:rsid w:val="00D30539"/>
    <w:rsid w:val="00D31831"/>
    <w:rsid w:val="00D3278D"/>
    <w:rsid w:val="00D36BF8"/>
    <w:rsid w:val="00D4363C"/>
    <w:rsid w:val="00D44A46"/>
    <w:rsid w:val="00D4555B"/>
    <w:rsid w:val="00D51AE2"/>
    <w:rsid w:val="00D64D99"/>
    <w:rsid w:val="00D67200"/>
    <w:rsid w:val="00D7027A"/>
    <w:rsid w:val="00D7043D"/>
    <w:rsid w:val="00D72459"/>
    <w:rsid w:val="00D76803"/>
    <w:rsid w:val="00D816B6"/>
    <w:rsid w:val="00D860A4"/>
    <w:rsid w:val="00D87C7B"/>
    <w:rsid w:val="00D903D8"/>
    <w:rsid w:val="00D90FE8"/>
    <w:rsid w:val="00D937C7"/>
    <w:rsid w:val="00D9543E"/>
    <w:rsid w:val="00DA0A0C"/>
    <w:rsid w:val="00DB368A"/>
    <w:rsid w:val="00DC4368"/>
    <w:rsid w:val="00DC4E30"/>
    <w:rsid w:val="00DC64E0"/>
    <w:rsid w:val="00DC7C79"/>
    <w:rsid w:val="00DD0104"/>
    <w:rsid w:val="00DD0D22"/>
    <w:rsid w:val="00DD4917"/>
    <w:rsid w:val="00DD73B6"/>
    <w:rsid w:val="00DD76A8"/>
    <w:rsid w:val="00DE08CF"/>
    <w:rsid w:val="00DE22CB"/>
    <w:rsid w:val="00DE73EC"/>
    <w:rsid w:val="00DF0E06"/>
    <w:rsid w:val="00DF5D82"/>
    <w:rsid w:val="00DF766C"/>
    <w:rsid w:val="00E00F06"/>
    <w:rsid w:val="00E0357B"/>
    <w:rsid w:val="00E042D7"/>
    <w:rsid w:val="00E04FF5"/>
    <w:rsid w:val="00E10B3B"/>
    <w:rsid w:val="00E12D99"/>
    <w:rsid w:val="00E14D01"/>
    <w:rsid w:val="00E1553D"/>
    <w:rsid w:val="00E242DD"/>
    <w:rsid w:val="00E27712"/>
    <w:rsid w:val="00E27732"/>
    <w:rsid w:val="00E36B89"/>
    <w:rsid w:val="00E411A8"/>
    <w:rsid w:val="00E42794"/>
    <w:rsid w:val="00E43CDF"/>
    <w:rsid w:val="00E46639"/>
    <w:rsid w:val="00E475AE"/>
    <w:rsid w:val="00E5085C"/>
    <w:rsid w:val="00E52845"/>
    <w:rsid w:val="00E61347"/>
    <w:rsid w:val="00E64A8F"/>
    <w:rsid w:val="00E65E97"/>
    <w:rsid w:val="00E678BB"/>
    <w:rsid w:val="00E70D3F"/>
    <w:rsid w:val="00E72336"/>
    <w:rsid w:val="00E762A6"/>
    <w:rsid w:val="00E7752C"/>
    <w:rsid w:val="00E81A12"/>
    <w:rsid w:val="00E8306B"/>
    <w:rsid w:val="00E84577"/>
    <w:rsid w:val="00E856C3"/>
    <w:rsid w:val="00E91DC0"/>
    <w:rsid w:val="00E92FBF"/>
    <w:rsid w:val="00E96F0F"/>
    <w:rsid w:val="00EA2B7F"/>
    <w:rsid w:val="00EA60CD"/>
    <w:rsid w:val="00EB07F2"/>
    <w:rsid w:val="00EB09F2"/>
    <w:rsid w:val="00EB123A"/>
    <w:rsid w:val="00EB2495"/>
    <w:rsid w:val="00EB78AA"/>
    <w:rsid w:val="00EC25F2"/>
    <w:rsid w:val="00EC2EEA"/>
    <w:rsid w:val="00EC3A6E"/>
    <w:rsid w:val="00EC58D7"/>
    <w:rsid w:val="00ED4E2B"/>
    <w:rsid w:val="00ED7D32"/>
    <w:rsid w:val="00EE38CA"/>
    <w:rsid w:val="00EF1FA4"/>
    <w:rsid w:val="00EF444F"/>
    <w:rsid w:val="00F00468"/>
    <w:rsid w:val="00F00CF3"/>
    <w:rsid w:val="00F02683"/>
    <w:rsid w:val="00F02ED8"/>
    <w:rsid w:val="00F10D85"/>
    <w:rsid w:val="00F11DE2"/>
    <w:rsid w:val="00F13A55"/>
    <w:rsid w:val="00F14A3E"/>
    <w:rsid w:val="00F169E7"/>
    <w:rsid w:val="00F16E4F"/>
    <w:rsid w:val="00F20B74"/>
    <w:rsid w:val="00F24FC9"/>
    <w:rsid w:val="00F26FDE"/>
    <w:rsid w:val="00F272E6"/>
    <w:rsid w:val="00F367B8"/>
    <w:rsid w:val="00F411E8"/>
    <w:rsid w:val="00F42B71"/>
    <w:rsid w:val="00F44602"/>
    <w:rsid w:val="00F47CBB"/>
    <w:rsid w:val="00F55C4E"/>
    <w:rsid w:val="00F626F0"/>
    <w:rsid w:val="00F64AC7"/>
    <w:rsid w:val="00F82AB9"/>
    <w:rsid w:val="00F86486"/>
    <w:rsid w:val="00F86A59"/>
    <w:rsid w:val="00F94216"/>
    <w:rsid w:val="00FA15F0"/>
    <w:rsid w:val="00FA2087"/>
    <w:rsid w:val="00FA498E"/>
    <w:rsid w:val="00FA53F3"/>
    <w:rsid w:val="00FA63B3"/>
    <w:rsid w:val="00FA648D"/>
    <w:rsid w:val="00FB0D8A"/>
    <w:rsid w:val="00FB2862"/>
    <w:rsid w:val="00FC1626"/>
    <w:rsid w:val="00FC2964"/>
    <w:rsid w:val="00FC5BC9"/>
    <w:rsid w:val="00FC60E2"/>
    <w:rsid w:val="00FD1261"/>
    <w:rsid w:val="00FD3F45"/>
    <w:rsid w:val="00FE069B"/>
    <w:rsid w:val="00FE0A65"/>
    <w:rsid w:val="00FE226B"/>
    <w:rsid w:val="00FE334E"/>
    <w:rsid w:val="00FE736C"/>
    <w:rsid w:val="00FF20D9"/>
    <w:rsid w:val="00FF5F07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97293B-73E4-48F7-9F21-81A52137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ED7D32"/>
    <w:rPr>
      <w:rFonts w:ascii="Arial" w:hAnsi="Arial"/>
      <w:lang w:val="en-GB"/>
    </w:rPr>
  </w:style>
  <w:style w:type="paragraph" w:styleId="Ttulo1">
    <w:name w:val="heading 1"/>
    <w:basedOn w:val="Normal"/>
    <w:next w:val="Textoindependiente"/>
    <w:qFormat/>
    <w:pPr>
      <w:pageBreakBefore/>
      <w:numPr>
        <w:numId w:val="1"/>
      </w:numPr>
      <w:spacing w:before="240" w:after="120"/>
      <w:ind w:left="907" w:hanging="907"/>
      <w:outlineLvl w:val="0"/>
    </w:pPr>
    <w:rPr>
      <w:rFonts w:cs="Arial"/>
      <w:b/>
      <w:bCs/>
      <w:kern w:val="28"/>
      <w:sz w:val="28"/>
      <w:szCs w:val="28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2"/>
      </w:numPr>
      <w:spacing w:before="240" w:after="120"/>
      <w:ind w:left="907" w:hanging="907"/>
      <w:outlineLvl w:val="1"/>
    </w:pPr>
    <w:rPr>
      <w:rFonts w:cs="Arial"/>
      <w:b/>
      <w:bCs/>
      <w:sz w:val="26"/>
      <w:szCs w:val="26"/>
    </w:rPr>
  </w:style>
  <w:style w:type="paragraph" w:styleId="Ttulo3">
    <w:name w:val="heading 3"/>
    <w:basedOn w:val="Normal"/>
    <w:next w:val="Textoindependiente"/>
    <w:qFormat/>
    <w:pPr>
      <w:keepNext/>
      <w:numPr>
        <w:ilvl w:val="2"/>
        <w:numId w:val="3"/>
      </w:numPr>
      <w:spacing w:before="240" w:after="120"/>
      <w:ind w:left="907" w:hanging="907"/>
      <w:outlineLvl w:val="2"/>
    </w:pPr>
    <w:rPr>
      <w:rFonts w:cs="Arial"/>
      <w:b/>
      <w:bCs/>
      <w:sz w:val="24"/>
      <w:szCs w:val="24"/>
    </w:rPr>
  </w:style>
  <w:style w:type="paragraph" w:styleId="Ttulo4">
    <w:name w:val="heading 4"/>
    <w:basedOn w:val="Normal"/>
    <w:next w:val="Textoindependiente"/>
    <w:qFormat/>
    <w:pPr>
      <w:keepNext/>
      <w:numPr>
        <w:ilvl w:val="3"/>
        <w:numId w:val="4"/>
      </w:numPr>
      <w:spacing w:before="240" w:after="120"/>
      <w:ind w:left="907" w:hanging="907"/>
      <w:outlineLvl w:val="3"/>
    </w:pPr>
    <w:rPr>
      <w:rFonts w:cs="Arial"/>
      <w:b/>
      <w:bCs/>
      <w:sz w:val="22"/>
      <w:szCs w:val="22"/>
    </w:rPr>
  </w:style>
  <w:style w:type="paragraph" w:styleId="Ttulo5">
    <w:name w:val="heading 5"/>
    <w:basedOn w:val="Normal"/>
    <w:next w:val="Textoindependiente"/>
    <w:qFormat/>
    <w:pPr>
      <w:keepNext/>
      <w:numPr>
        <w:ilvl w:val="4"/>
        <w:numId w:val="5"/>
      </w:numPr>
      <w:spacing w:before="240" w:after="120"/>
      <w:ind w:left="907" w:hanging="907"/>
      <w:outlineLvl w:val="4"/>
    </w:pPr>
    <w:rPr>
      <w:rFonts w:cs="Arial"/>
      <w:b/>
      <w:bCs/>
    </w:rPr>
  </w:style>
  <w:style w:type="paragraph" w:styleId="Ttulo6">
    <w:name w:val="heading 6"/>
    <w:basedOn w:val="Normal"/>
    <w:next w:val="Textoindependiente"/>
    <w:qFormat/>
    <w:pPr>
      <w:keepNext/>
      <w:numPr>
        <w:ilvl w:val="5"/>
        <w:numId w:val="6"/>
      </w:numPr>
      <w:spacing w:before="160" w:after="80"/>
      <w:ind w:left="2074" w:hanging="1152"/>
      <w:outlineLvl w:val="5"/>
    </w:pPr>
    <w:rPr>
      <w:rFonts w:cs="Arial"/>
    </w:rPr>
  </w:style>
  <w:style w:type="paragraph" w:styleId="Ttulo7">
    <w:name w:val="heading 7"/>
    <w:basedOn w:val="Normal"/>
    <w:next w:val="Textoindependiente"/>
    <w:qFormat/>
    <w:pPr>
      <w:keepNext/>
      <w:numPr>
        <w:ilvl w:val="6"/>
        <w:numId w:val="7"/>
      </w:numPr>
      <w:spacing w:before="160" w:after="80"/>
      <w:ind w:left="1988" w:hanging="1066"/>
      <w:outlineLvl w:val="6"/>
    </w:pPr>
    <w:rPr>
      <w:rFonts w:cs="Arial"/>
      <w:b/>
      <w:bCs/>
      <w:sz w:val="18"/>
      <w:szCs w:val="18"/>
    </w:rPr>
  </w:style>
  <w:style w:type="paragraph" w:styleId="Ttulo8">
    <w:name w:val="heading 8"/>
    <w:basedOn w:val="Normal"/>
    <w:next w:val="Textoindependiente"/>
    <w:qFormat/>
    <w:pPr>
      <w:keepNext/>
      <w:numPr>
        <w:ilvl w:val="7"/>
        <w:numId w:val="8"/>
      </w:numPr>
      <w:spacing w:before="160" w:after="80"/>
      <w:ind w:left="2347" w:hanging="1440"/>
      <w:outlineLvl w:val="7"/>
    </w:pPr>
    <w:rPr>
      <w:rFonts w:cs="Arial"/>
      <w:b/>
      <w:bCs/>
      <w:sz w:val="18"/>
      <w:szCs w:val="18"/>
    </w:rPr>
  </w:style>
  <w:style w:type="paragraph" w:styleId="Ttulo9">
    <w:name w:val="heading 9"/>
    <w:basedOn w:val="Normal"/>
    <w:next w:val="Textoindependiente"/>
    <w:qFormat/>
    <w:pPr>
      <w:keepNext/>
      <w:numPr>
        <w:ilvl w:val="8"/>
        <w:numId w:val="9"/>
      </w:numPr>
      <w:spacing w:before="160" w:after="80"/>
      <w:ind w:left="2347" w:hanging="1440"/>
      <w:outlineLvl w:val="8"/>
    </w:pPr>
    <w:rPr>
      <w:rFonts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pendix">
    <w:name w:val="Appendix"/>
    <w:basedOn w:val="Normal"/>
    <w:next w:val="Textoindependiente"/>
    <w:pPr>
      <w:pageBreakBefore/>
      <w:spacing w:before="240" w:after="120"/>
    </w:pPr>
    <w:rPr>
      <w:rFonts w:cs="Arial"/>
      <w:b/>
      <w:bCs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20"/>
      <w:ind w:left="907"/>
    </w:pPr>
    <w:rPr>
      <w:lang w:eastAsia="x-none"/>
    </w:rPr>
  </w:style>
  <w:style w:type="paragraph" w:customStyle="1" w:styleId="Company">
    <w:name w:val="Company"/>
    <w:basedOn w:val="Normal"/>
    <w:pPr>
      <w:pBdr>
        <w:bottom w:val="single" w:sz="6" w:space="1" w:color="auto"/>
      </w:pBdr>
    </w:pPr>
    <w:rPr>
      <w:b/>
      <w:bCs/>
      <w:sz w:val="40"/>
      <w:szCs w:val="40"/>
    </w:rPr>
  </w:style>
  <w:style w:type="paragraph" w:customStyle="1" w:styleId="Deliverable">
    <w:name w:val="Deliverable"/>
    <w:basedOn w:val="Normal"/>
    <w:pPr>
      <w:pBdr>
        <w:top w:val="single" w:sz="18" w:space="1" w:color="auto"/>
      </w:pBdr>
      <w:spacing w:before="1000" w:after="240"/>
      <w:ind w:left="2549"/>
      <w:jc w:val="right"/>
    </w:pPr>
    <w:rPr>
      <w:b/>
      <w:bCs/>
      <w:sz w:val="28"/>
      <w:szCs w:val="28"/>
    </w:rPr>
  </w:style>
  <w:style w:type="paragraph" w:styleId="Piedepgina">
    <w:name w:val="footer"/>
    <w:basedOn w:val="Normal"/>
    <w:pPr>
      <w:pBdr>
        <w:top w:val="single" w:sz="4" w:space="2" w:color="auto"/>
        <w:left w:val="single" w:sz="4" w:space="4" w:color="auto"/>
      </w:pBdr>
      <w:tabs>
        <w:tab w:val="right" w:pos="8280"/>
      </w:tabs>
      <w:spacing w:before="80"/>
    </w:pPr>
    <w:rPr>
      <w:sz w:val="18"/>
      <w:szCs w:val="18"/>
    </w:rPr>
  </w:style>
  <w:style w:type="paragraph" w:styleId="Encabezado">
    <w:name w:val="header"/>
    <w:basedOn w:val="Normal"/>
    <w:pPr>
      <w:tabs>
        <w:tab w:val="right" w:pos="8280"/>
      </w:tabs>
      <w:spacing w:before="40" w:after="40"/>
      <w:jc w:val="right"/>
    </w:pPr>
    <w:rPr>
      <w:i/>
      <w:iCs/>
    </w:rPr>
  </w:style>
  <w:style w:type="character" w:styleId="Nmerodepgina">
    <w:name w:val="page number"/>
    <w:basedOn w:val="Fuentedeprrafopredeter"/>
  </w:style>
  <w:style w:type="paragraph" w:customStyle="1" w:styleId="Phase">
    <w:name w:val="Phase"/>
    <w:basedOn w:val="Normal"/>
    <w:pPr>
      <w:spacing w:before="120" w:after="120"/>
    </w:pPr>
    <w:rPr>
      <w:rFonts w:cs="Arial"/>
      <w:i/>
      <w:iCs/>
      <w:sz w:val="24"/>
      <w:szCs w:val="24"/>
    </w:rPr>
  </w:style>
  <w:style w:type="paragraph" w:customStyle="1" w:styleId="Project">
    <w:name w:val="Project"/>
    <w:basedOn w:val="Normal"/>
    <w:pPr>
      <w:spacing w:before="120" w:after="120" w:line="400" w:lineRule="exact"/>
    </w:pPr>
    <w:rPr>
      <w:rFonts w:cs="Arial"/>
      <w:b/>
      <w:bCs/>
      <w:sz w:val="32"/>
      <w:szCs w:val="32"/>
    </w:rPr>
  </w:style>
  <w:style w:type="paragraph" w:customStyle="1" w:styleId="SuggestedContent">
    <w:name w:val="Suggested Content"/>
    <w:basedOn w:val="Normal"/>
    <w:next w:val="Textoindependient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900"/>
    </w:pPr>
    <w:rPr>
      <w:color w:val="800000"/>
    </w:rPr>
  </w:style>
  <w:style w:type="paragraph" w:styleId="TDC1">
    <w:name w:val="toc 1"/>
    <w:basedOn w:val="Normal"/>
    <w:next w:val="Normal"/>
    <w:autoRedefine/>
    <w:uiPriority w:val="39"/>
    <w:rsid w:val="009D24FF"/>
    <w:pPr>
      <w:tabs>
        <w:tab w:val="left" w:pos="360"/>
        <w:tab w:val="right" w:leader="dot" w:pos="8640"/>
      </w:tabs>
      <w:spacing w:before="80" w:after="40"/>
      <w:ind w:left="360" w:right="720" w:hanging="360"/>
    </w:pPr>
    <w:rPr>
      <w:b/>
      <w:noProof/>
    </w:rPr>
  </w:style>
  <w:style w:type="paragraph" w:styleId="TDC2">
    <w:name w:val="toc 2"/>
    <w:basedOn w:val="Normal"/>
    <w:next w:val="Normal"/>
    <w:autoRedefine/>
    <w:semiHidden/>
    <w:pPr>
      <w:tabs>
        <w:tab w:val="left" w:pos="720"/>
        <w:tab w:val="right" w:leader="dot" w:pos="8640"/>
      </w:tabs>
      <w:ind w:left="720" w:right="720" w:hanging="360"/>
    </w:pPr>
    <w:rPr>
      <w:noProof/>
    </w:rPr>
  </w:style>
  <w:style w:type="paragraph" w:styleId="TDC3">
    <w:name w:val="toc 3"/>
    <w:basedOn w:val="Normal"/>
    <w:next w:val="Normal"/>
    <w:autoRedefine/>
    <w:semiHidden/>
    <w:pPr>
      <w:tabs>
        <w:tab w:val="right" w:leader="dot" w:pos="8640"/>
      </w:tabs>
      <w:ind w:left="1260" w:right="720" w:hanging="540"/>
    </w:pPr>
  </w:style>
  <w:style w:type="paragraph" w:styleId="TDC4">
    <w:name w:val="toc 4"/>
    <w:basedOn w:val="Normal"/>
    <w:next w:val="Normal"/>
    <w:autoRedefine/>
    <w:semiHidden/>
    <w:pPr>
      <w:tabs>
        <w:tab w:val="right" w:leader="dot" w:pos="8640"/>
      </w:tabs>
      <w:ind w:left="1980" w:right="720" w:hanging="720"/>
    </w:pPr>
    <w:rPr>
      <w:noProof/>
    </w:rPr>
  </w:style>
  <w:style w:type="paragraph" w:styleId="TDC5">
    <w:name w:val="toc 5"/>
    <w:basedOn w:val="Normal"/>
    <w:next w:val="Normal"/>
    <w:autoRedefine/>
    <w:semiHidden/>
    <w:pPr>
      <w:tabs>
        <w:tab w:val="right" w:leader="dot" w:pos="8640"/>
      </w:tabs>
      <w:ind w:left="2880" w:right="720" w:hanging="900"/>
    </w:pPr>
    <w:rPr>
      <w:noProof/>
    </w:rPr>
  </w:style>
  <w:style w:type="paragraph" w:styleId="TDC6">
    <w:name w:val="toc 6"/>
    <w:basedOn w:val="TDC5"/>
    <w:next w:val="Normal"/>
    <w:autoRedefine/>
    <w:semiHidden/>
    <w:pPr>
      <w:tabs>
        <w:tab w:val="left" w:pos="2880"/>
      </w:tabs>
    </w:pPr>
  </w:style>
  <w:style w:type="paragraph" w:styleId="TDC7">
    <w:name w:val="toc 7"/>
    <w:basedOn w:val="TDC5"/>
    <w:next w:val="Normal"/>
    <w:autoRedefine/>
    <w:semiHidden/>
    <w:pPr>
      <w:ind w:left="3420" w:hanging="1440"/>
    </w:pPr>
  </w:style>
  <w:style w:type="paragraph" w:styleId="TDC8">
    <w:name w:val="toc 8"/>
    <w:basedOn w:val="TDC5"/>
    <w:next w:val="Normal"/>
    <w:autoRedefine/>
    <w:semiHidden/>
    <w:pPr>
      <w:ind w:left="3420" w:hanging="1440"/>
    </w:pPr>
  </w:style>
  <w:style w:type="paragraph" w:styleId="TDC9">
    <w:name w:val="toc 9"/>
    <w:basedOn w:val="TDC5"/>
    <w:next w:val="Normal"/>
    <w:autoRedefine/>
    <w:semiHidden/>
    <w:pPr>
      <w:ind w:left="3420" w:hanging="1440"/>
    </w:pPr>
  </w:style>
  <w:style w:type="paragraph" w:customStyle="1" w:styleId="Topic">
    <w:name w:val="Topic"/>
    <w:basedOn w:val="Normal"/>
    <w:next w:val="Textoindependiente"/>
    <w:pPr>
      <w:keepNext/>
      <w:spacing w:before="240" w:after="120"/>
      <w:ind w:left="907"/>
    </w:pPr>
    <w:rPr>
      <w:rFonts w:cs="Arial"/>
      <w:b/>
      <w:bCs/>
    </w:rPr>
  </w:style>
  <w:style w:type="paragraph" w:customStyle="1" w:styleId="TToc">
    <w:name w:val="TToc"/>
    <w:basedOn w:val="Normal"/>
    <w:pPr>
      <w:pageBreakBefore/>
      <w:spacing w:after="720"/>
      <w:jc w:val="center"/>
    </w:pPr>
    <w:rPr>
      <w:b/>
      <w:bCs/>
      <w:sz w:val="28"/>
      <w:szCs w:val="28"/>
    </w:rPr>
  </w:style>
  <w:style w:type="paragraph" w:styleId="Textonotapie">
    <w:name w:val="footnote text"/>
    <w:basedOn w:val="Normal"/>
    <w:semiHidden/>
    <w:pPr>
      <w:ind w:left="360" w:hanging="360"/>
    </w:pPr>
    <w:rPr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BlockTitle">
    <w:name w:val="BlockTitle"/>
    <w:basedOn w:val="Normal"/>
    <w:pPr>
      <w:keepNext/>
      <w:pBdr>
        <w:bottom w:val="single" w:sz="4" w:space="1" w:color="auto"/>
      </w:pBdr>
      <w:spacing w:before="400" w:after="120" w:line="400" w:lineRule="exact"/>
    </w:pPr>
    <w:rPr>
      <w:rFonts w:cs="Arial"/>
      <w:b/>
      <w:bCs/>
      <w:sz w:val="28"/>
      <w:szCs w:val="28"/>
    </w:rPr>
  </w:style>
  <w:style w:type="paragraph" w:customStyle="1" w:styleId="TInformationPage">
    <w:name w:val="TInformationPage"/>
    <w:basedOn w:val="Normal"/>
    <w:pPr>
      <w:keepNext/>
      <w:spacing w:before="480" w:after="240"/>
      <w:jc w:val="center"/>
    </w:pPr>
    <w:rPr>
      <w:b/>
      <w:bCs/>
      <w:sz w:val="28"/>
      <w:szCs w:val="28"/>
    </w:rPr>
  </w:style>
  <w:style w:type="paragraph" w:customStyle="1" w:styleId="Graphic">
    <w:name w:val="Graphic"/>
    <w:basedOn w:val="Normal"/>
    <w:next w:val="Normal"/>
    <w:pPr>
      <w:keepNext/>
      <w:spacing w:before="360"/>
      <w:ind w:left="2160"/>
    </w:pPr>
    <w:rPr>
      <w:sz w:val="22"/>
      <w:szCs w:val="22"/>
    </w:rPr>
  </w:style>
  <w:style w:type="paragraph" w:customStyle="1" w:styleId="Header1">
    <w:name w:val="Header1"/>
    <w:basedOn w:val="Encabezado"/>
    <w:pPr>
      <w:jc w:val="left"/>
    </w:pPr>
  </w:style>
  <w:style w:type="paragraph" w:customStyle="1" w:styleId="GraphicCaption">
    <w:name w:val="GraphicCaption"/>
    <w:basedOn w:val="Normal"/>
    <w:next w:val="Normal"/>
    <w:pPr>
      <w:spacing w:before="240" w:after="240"/>
      <w:ind w:left="2160" w:right="2160"/>
    </w:pPr>
    <w:rPr>
      <w:rFonts w:cs="Arial"/>
      <w:b/>
      <w:bCs/>
      <w:i/>
      <w:iCs/>
      <w:sz w:val="18"/>
      <w:szCs w:val="18"/>
    </w:rPr>
  </w:style>
  <w:style w:type="paragraph" w:customStyle="1" w:styleId="GraphicCaptionW">
    <w:name w:val="GraphicCaptionW"/>
    <w:basedOn w:val="GraphicCaption"/>
    <w:pPr>
      <w:ind w:left="0"/>
    </w:pPr>
  </w:style>
  <w:style w:type="paragraph" w:customStyle="1" w:styleId="GraphicW">
    <w:name w:val="GraphicW"/>
    <w:basedOn w:val="Graphic"/>
    <w:pPr>
      <w:ind w:left="0"/>
      <w:jc w:val="right"/>
    </w:pPr>
    <w:rPr>
      <w:rFonts w:cs="Arial"/>
      <w:b/>
      <w:bCs/>
      <w:sz w:val="18"/>
      <w:szCs w:val="18"/>
    </w:rPr>
  </w:style>
  <w:style w:type="paragraph" w:customStyle="1" w:styleId="Table-Title">
    <w:name w:val="Table-Title"/>
    <w:basedOn w:val="Normal"/>
    <w:rsid w:val="00476939"/>
    <w:pPr>
      <w:suppressAutoHyphens/>
      <w:spacing w:after="20" w:line="200" w:lineRule="exact"/>
    </w:pPr>
    <w:rPr>
      <w:b/>
      <w:sz w:val="16"/>
      <w:lang w:val="en-US" w:eastAsia="en-US"/>
    </w:rPr>
  </w:style>
  <w:style w:type="paragraph" w:customStyle="1" w:styleId="Table-Normal">
    <w:name w:val="Table-Normal"/>
    <w:basedOn w:val="Normal"/>
    <w:rsid w:val="00476939"/>
    <w:pPr>
      <w:suppressAutoHyphens/>
      <w:spacing w:before="20" w:after="20" w:line="200" w:lineRule="exact"/>
      <w:ind w:right="28"/>
    </w:pPr>
    <w:rPr>
      <w:sz w:val="16"/>
      <w:lang w:val="en-US" w:eastAsia="en-US"/>
    </w:rPr>
  </w:style>
  <w:style w:type="table" w:styleId="Tablaconcuadrcula">
    <w:name w:val="Table Grid"/>
    <w:basedOn w:val="Tablanormal"/>
    <w:rsid w:val="00C42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Bullets">
    <w:name w:val="Table-Bullets"/>
    <w:basedOn w:val="Normal"/>
    <w:rsid w:val="00824603"/>
    <w:pPr>
      <w:numPr>
        <w:numId w:val="10"/>
      </w:numPr>
      <w:suppressAutoHyphens/>
      <w:spacing w:before="20" w:after="20" w:line="200" w:lineRule="exact"/>
    </w:pPr>
    <w:rPr>
      <w:sz w:val="16"/>
      <w:lang w:val="en-US" w:eastAsia="en-US"/>
    </w:rPr>
  </w:style>
  <w:style w:type="character" w:customStyle="1" w:styleId="TextoindependienteCar">
    <w:name w:val="Texto independiente Car"/>
    <w:link w:val="Textoindependiente"/>
    <w:rsid w:val="00F26FDE"/>
    <w:rPr>
      <w:rFonts w:ascii="Arial" w:hAnsi="Arial"/>
      <w:lang w:val="en-GB"/>
    </w:rPr>
  </w:style>
  <w:style w:type="paragraph" w:styleId="Prrafodelista">
    <w:name w:val="List Paragraph"/>
    <w:basedOn w:val="Normal"/>
    <w:uiPriority w:val="34"/>
    <w:qFormat/>
    <w:rsid w:val="009E2156"/>
    <w:pPr>
      <w:ind w:left="708"/>
    </w:pPr>
  </w:style>
  <w:style w:type="character" w:styleId="Hipervnculo">
    <w:name w:val="Hyperlink"/>
    <w:rsid w:val="00815338"/>
    <w:rPr>
      <w:color w:val="0000FF"/>
      <w:u w:val="single"/>
    </w:rPr>
  </w:style>
  <w:style w:type="character" w:customStyle="1" w:styleId="apple-converted-space">
    <w:name w:val="apple-converted-space"/>
    <w:rsid w:val="002C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05-COM\M&#233;todos\Trabajo\HTML\COM\Espa&#241;ol\Entregables\Arreglo%20de%20plantillas%20doc\COM_PLA_GNRAL_v2r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3BDF2-1B62-46AE-8268-3A5BE79EC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COM_PLA_GNRAL_v2r0.dot</Template>
  <TotalTime>3</TotalTime>
  <Pages>10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Externalización del mantenimiento y evolución de aplicaciones del ICO</vt:lpstr>
    </vt:vector>
  </TitlesOfParts>
  <Company>© 2011 - everis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Externalización del mantenimiento y evolución de aplicaciones del ICO</dc:title>
  <dc:subject>Acta de Reunión de Seguimiento</dc:subject>
  <dc:creator>everis</dc:creator>
  <cp:keywords/>
  <cp:lastModifiedBy>Cristian Botella Hurtado</cp:lastModifiedBy>
  <cp:revision>3</cp:revision>
  <cp:lastPrinted>2012-05-24T09:52:00Z</cp:lastPrinted>
  <dcterms:created xsi:type="dcterms:W3CDTF">2017-10-04T15:18:00Z</dcterms:created>
  <dcterms:modified xsi:type="dcterms:W3CDTF">2017-10-04T15:44:00Z</dcterms:modified>
</cp:coreProperties>
</file>